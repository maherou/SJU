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6D1FA2B5"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8E2CA3">
        <w:rPr>
          <w:spacing w:val="-40"/>
          <w:sz w:val="56"/>
        </w:rPr>
        <w:t>Twenty</w:t>
      </w:r>
      <w:r w:rsidR="00917740">
        <w:rPr>
          <w:spacing w:val="-40"/>
          <w:sz w:val="56"/>
        </w:rPr>
        <w:t>-</w:t>
      </w:r>
      <w:r w:rsidR="00CD11EB">
        <w:rPr>
          <w:spacing w:val="-40"/>
          <w:sz w:val="56"/>
        </w:rPr>
        <w:t>Six</w:t>
      </w:r>
      <w:r w:rsidR="0046021B">
        <w:rPr>
          <w:spacing w:val="-40"/>
          <w:sz w:val="56"/>
        </w:rPr>
        <w:t>th</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5017887B" w:rsidR="006670D9" w:rsidRDefault="007A1BCE">
      <w:pPr>
        <w:pStyle w:val="Title"/>
      </w:pPr>
      <w:r>
        <w:t xml:space="preserve">Handbook </w:t>
      </w:r>
      <w:r w:rsidR="000E3C44">
        <w:t xml:space="preserve">for CSCI 373, </w:t>
      </w:r>
      <w:r w:rsidR="007E6EDA">
        <w:t>2</w:t>
      </w:r>
      <w:r w:rsidR="00CD11EB">
        <w:t>6</w:t>
      </w:r>
      <w:r w:rsidR="00D705B3">
        <w:rPr>
          <w:vertAlign w:val="superscript"/>
        </w:rPr>
        <w:t>th</w:t>
      </w:r>
      <w:r w:rsidR="006670D9">
        <w:t xml:space="preserve"> Edition</w:t>
      </w:r>
    </w:p>
    <w:p w14:paraId="7A244876" w14:textId="068596C1" w:rsidR="006670D9" w:rsidRDefault="006670D9">
      <w:pPr>
        <w:pStyle w:val="ReturnAddress"/>
      </w:pPr>
      <w:r>
        <w:sym w:font="Symbol" w:char="F0E3"/>
      </w:r>
      <w:r w:rsidR="00A861E8">
        <w:t xml:space="preserve"> 20</w:t>
      </w:r>
      <w:r w:rsidR="0078527F">
        <w:t>2</w:t>
      </w:r>
      <w:r w:rsidR="0046021B">
        <w:t>3</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25B873AD" w14:textId="2034CFE1" w:rsidR="00ED3F13" w:rsidRDefault="0072298E">
      <w:pPr>
        <w:pStyle w:val="TOC1"/>
        <w:tabs>
          <w:tab w:val="right" w:leader="dot" w:pos="7910"/>
        </w:tabs>
        <w:rPr>
          <w:rFonts w:asciiTheme="minorHAnsi" w:eastAsiaTheme="minorEastAsia" w:hAnsiTheme="minorHAnsi" w:cstheme="minorBidi"/>
          <w:b w:val="0"/>
          <w:bCs w:val="0"/>
          <w:caps w:val="0"/>
          <w:noProof/>
          <w:sz w:val="24"/>
          <w:szCs w:val="24"/>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hyperlink w:anchor="_Toc124789485" w:history="1">
        <w:r w:rsidR="00ED3F13" w:rsidRPr="00035267">
          <w:rPr>
            <w:rStyle w:val="Hyperlink"/>
            <w:noProof/>
          </w:rPr>
          <w:t>Course Overview</w:t>
        </w:r>
        <w:r w:rsidR="00ED3F13">
          <w:rPr>
            <w:noProof/>
            <w:webHidden/>
          </w:rPr>
          <w:tab/>
        </w:r>
        <w:r w:rsidR="00ED3F13">
          <w:rPr>
            <w:noProof/>
            <w:webHidden/>
          </w:rPr>
          <w:fldChar w:fldCharType="begin"/>
        </w:r>
        <w:r w:rsidR="00ED3F13">
          <w:rPr>
            <w:noProof/>
            <w:webHidden/>
          </w:rPr>
          <w:instrText xml:space="preserve"> PAGEREF _Toc124789485 \h </w:instrText>
        </w:r>
        <w:r w:rsidR="00ED3F13">
          <w:rPr>
            <w:noProof/>
            <w:webHidden/>
          </w:rPr>
        </w:r>
        <w:r w:rsidR="00ED3F13">
          <w:rPr>
            <w:noProof/>
            <w:webHidden/>
          </w:rPr>
          <w:fldChar w:fldCharType="separate"/>
        </w:r>
        <w:r w:rsidR="00ED3F13">
          <w:rPr>
            <w:noProof/>
            <w:webHidden/>
          </w:rPr>
          <w:t>2</w:t>
        </w:r>
        <w:r w:rsidR="00ED3F13">
          <w:rPr>
            <w:noProof/>
            <w:webHidden/>
          </w:rPr>
          <w:fldChar w:fldCharType="end"/>
        </w:r>
      </w:hyperlink>
    </w:p>
    <w:p w14:paraId="303A6946" w14:textId="679DFF4E" w:rsidR="00ED3F13" w:rsidRDefault="00000000">
      <w:pPr>
        <w:pStyle w:val="TOC3"/>
        <w:tabs>
          <w:tab w:val="right" w:leader="dot" w:pos="7910"/>
        </w:tabs>
        <w:rPr>
          <w:rFonts w:asciiTheme="minorHAnsi" w:eastAsiaTheme="minorEastAsia" w:hAnsiTheme="minorHAnsi" w:cstheme="minorBidi"/>
          <w:noProof/>
          <w:sz w:val="24"/>
        </w:rPr>
      </w:pPr>
      <w:hyperlink w:anchor="_Toc124789486" w:history="1">
        <w:r w:rsidR="00ED3F13" w:rsidRPr="00035267">
          <w:rPr>
            <w:rStyle w:val="Hyperlink"/>
            <w:noProof/>
          </w:rPr>
          <w:t>Course Vision</w:t>
        </w:r>
        <w:r w:rsidR="00ED3F13">
          <w:rPr>
            <w:noProof/>
            <w:webHidden/>
          </w:rPr>
          <w:tab/>
        </w:r>
        <w:r w:rsidR="00ED3F13">
          <w:rPr>
            <w:noProof/>
            <w:webHidden/>
          </w:rPr>
          <w:fldChar w:fldCharType="begin"/>
        </w:r>
        <w:r w:rsidR="00ED3F13">
          <w:rPr>
            <w:noProof/>
            <w:webHidden/>
          </w:rPr>
          <w:instrText xml:space="preserve"> PAGEREF _Toc124789486 \h </w:instrText>
        </w:r>
        <w:r w:rsidR="00ED3F13">
          <w:rPr>
            <w:noProof/>
            <w:webHidden/>
          </w:rPr>
        </w:r>
        <w:r w:rsidR="00ED3F13">
          <w:rPr>
            <w:noProof/>
            <w:webHidden/>
          </w:rPr>
          <w:fldChar w:fldCharType="separate"/>
        </w:r>
        <w:r w:rsidR="00ED3F13">
          <w:rPr>
            <w:noProof/>
            <w:webHidden/>
          </w:rPr>
          <w:t>2</w:t>
        </w:r>
        <w:r w:rsidR="00ED3F13">
          <w:rPr>
            <w:noProof/>
            <w:webHidden/>
          </w:rPr>
          <w:fldChar w:fldCharType="end"/>
        </w:r>
      </w:hyperlink>
    </w:p>
    <w:p w14:paraId="4BE56976" w14:textId="1330006E" w:rsidR="00ED3F13" w:rsidRDefault="00000000">
      <w:pPr>
        <w:pStyle w:val="TOC3"/>
        <w:tabs>
          <w:tab w:val="right" w:leader="dot" w:pos="7910"/>
        </w:tabs>
        <w:rPr>
          <w:rFonts w:asciiTheme="minorHAnsi" w:eastAsiaTheme="minorEastAsia" w:hAnsiTheme="minorHAnsi" w:cstheme="minorBidi"/>
          <w:noProof/>
          <w:sz w:val="24"/>
        </w:rPr>
      </w:pPr>
      <w:hyperlink w:anchor="_Toc124789487" w:history="1">
        <w:r w:rsidR="00ED3F13" w:rsidRPr="00035267">
          <w:rPr>
            <w:rStyle w:val="Hyperlink"/>
            <w:noProof/>
          </w:rPr>
          <w:t>Course Objectives</w:t>
        </w:r>
        <w:r w:rsidR="00ED3F13">
          <w:rPr>
            <w:noProof/>
            <w:webHidden/>
          </w:rPr>
          <w:tab/>
        </w:r>
        <w:r w:rsidR="00ED3F13">
          <w:rPr>
            <w:noProof/>
            <w:webHidden/>
          </w:rPr>
          <w:fldChar w:fldCharType="begin"/>
        </w:r>
        <w:r w:rsidR="00ED3F13">
          <w:rPr>
            <w:noProof/>
            <w:webHidden/>
          </w:rPr>
          <w:instrText xml:space="preserve"> PAGEREF _Toc124789487 \h </w:instrText>
        </w:r>
        <w:r w:rsidR="00ED3F13">
          <w:rPr>
            <w:noProof/>
            <w:webHidden/>
          </w:rPr>
        </w:r>
        <w:r w:rsidR="00ED3F13">
          <w:rPr>
            <w:noProof/>
            <w:webHidden/>
          </w:rPr>
          <w:fldChar w:fldCharType="separate"/>
        </w:r>
        <w:r w:rsidR="00ED3F13">
          <w:rPr>
            <w:noProof/>
            <w:webHidden/>
          </w:rPr>
          <w:t>3</w:t>
        </w:r>
        <w:r w:rsidR="00ED3F13">
          <w:rPr>
            <w:noProof/>
            <w:webHidden/>
          </w:rPr>
          <w:fldChar w:fldCharType="end"/>
        </w:r>
      </w:hyperlink>
    </w:p>
    <w:p w14:paraId="3B0BB533" w14:textId="5F5109C7" w:rsidR="00ED3F13" w:rsidRDefault="00000000">
      <w:pPr>
        <w:pStyle w:val="TOC3"/>
        <w:tabs>
          <w:tab w:val="right" w:leader="dot" w:pos="7910"/>
        </w:tabs>
        <w:rPr>
          <w:rFonts w:asciiTheme="minorHAnsi" w:eastAsiaTheme="minorEastAsia" w:hAnsiTheme="minorHAnsi" w:cstheme="minorBidi"/>
          <w:noProof/>
          <w:sz w:val="24"/>
        </w:rPr>
      </w:pPr>
      <w:hyperlink w:anchor="_Toc124789488" w:history="1">
        <w:r w:rsidR="00ED3F13" w:rsidRPr="00035267">
          <w:rPr>
            <w:rStyle w:val="Hyperlink"/>
            <w:noProof/>
          </w:rPr>
          <w:t>Course Expectations</w:t>
        </w:r>
        <w:r w:rsidR="00ED3F13">
          <w:rPr>
            <w:noProof/>
            <w:webHidden/>
          </w:rPr>
          <w:tab/>
        </w:r>
        <w:r w:rsidR="00ED3F13">
          <w:rPr>
            <w:noProof/>
            <w:webHidden/>
          </w:rPr>
          <w:fldChar w:fldCharType="begin"/>
        </w:r>
        <w:r w:rsidR="00ED3F13">
          <w:rPr>
            <w:noProof/>
            <w:webHidden/>
          </w:rPr>
          <w:instrText xml:space="preserve"> PAGEREF _Toc124789488 \h </w:instrText>
        </w:r>
        <w:r w:rsidR="00ED3F13">
          <w:rPr>
            <w:noProof/>
            <w:webHidden/>
          </w:rPr>
        </w:r>
        <w:r w:rsidR="00ED3F13">
          <w:rPr>
            <w:noProof/>
            <w:webHidden/>
          </w:rPr>
          <w:fldChar w:fldCharType="separate"/>
        </w:r>
        <w:r w:rsidR="00ED3F13">
          <w:rPr>
            <w:noProof/>
            <w:webHidden/>
          </w:rPr>
          <w:t>4</w:t>
        </w:r>
        <w:r w:rsidR="00ED3F13">
          <w:rPr>
            <w:noProof/>
            <w:webHidden/>
          </w:rPr>
          <w:fldChar w:fldCharType="end"/>
        </w:r>
      </w:hyperlink>
    </w:p>
    <w:p w14:paraId="4B333D7E" w14:textId="5CD66B60" w:rsidR="00ED3F13" w:rsidRDefault="00000000">
      <w:pPr>
        <w:pStyle w:val="TOC3"/>
        <w:tabs>
          <w:tab w:val="right" w:leader="dot" w:pos="7910"/>
        </w:tabs>
        <w:rPr>
          <w:rFonts w:asciiTheme="minorHAnsi" w:eastAsiaTheme="minorEastAsia" w:hAnsiTheme="minorHAnsi" w:cstheme="minorBidi"/>
          <w:noProof/>
          <w:sz w:val="24"/>
        </w:rPr>
      </w:pPr>
      <w:hyperlink w:anchor="_Toc124789489" w:history="1">
        <w:r w:rsidR="00ED3F13" w:rsidRPr="00035267">
          <w:rPr>
            <w:rStyle w:val="Hyperlink"/>
            <w:noProof/>
          </w:rPr>
          <w:t>Academic and Real World</w:t>
        </w:r>
        <w:r w:rsidR="00ED3F13">
          <w:rPr>
            <w:noProof/>
            <w:webHidden/>
          </w:rPr>
          <w:tab/>
        </w:r>
        <w:r w:rsidR="00ED3F13">
          <w:rPr>
            <w:noProof/>
            <w:webHidden/>
          </w:rPr>
          <w:fldChar w:fldCharType="begin"/>
        </w:r>
        <w:r w:rsidR="00ED3F13">
          <w:rPr>
            <w:noProof/>
            <w:webHidden/>
          </w:rPr>
          <w:instrText xml:space="preserve"> PAGEREF _Toc124789489 \h </w:instrText>
        </w:r>
        <w:r w:rsidR="00ED3F13">
          <w:rPr>
            <w:noProof/>
            <w:webHidden/>
          </w:rPr>
        </w:r>
        <w:r w:rsidR="00ED3F13">
          <w:rPr>
            <w:noProof/>
            <w:webHidden/>
          </w:rPr>
          <w:fldChar w:fldCharType="separate"/>
        </w:r>
        <w:r w:rsidR="00ED3F13">
          <w:rPr>
            <w:noProof/>
            <w:webHidden/>
          </w:rPr>
          <w:t>5</w:t>
        </w:r>
        <w:r w:rsidR="00ED3F13">
          <w:rPr>
            <w:noProof/>
            <w:webHidden/>
          </w:rPr>
          <w:fldChar w:fldCharType="end"/>
        </w:r>
      </w:hyperlink>
    </w:p>
    <w:p w14:paraId="07CAEE0F" w14:textId="5143F180" w:rsidR="00ED3F13" w:rsidRDefault="00000000">
      <w:pPr>
        <w:pStyle w:val="TOC3"/>
        <w:tabs>
          <w:tab w:val="right" w:leader="dot" w:pos="7910"/>
        </w:tabs>
        <w:rPr>
          <w:rFonts w:asciiTheme="minorHAnsi" w:eastAsiaTheme="minorEastAsia" w:hAnsiTheme="minorHAnsi" w:cstheme="minorBidi"/>
          <w:noProof/>
          <w:sz w:val="24"/>
        </w:rPr>
      </w:pPr>
      <w:hyperlink w:anchor="_Toc124789490" w:history="1">
        <w:r w:rsidR="00ED3F13" w:rsidRPr="00035267">
          <w:rPr>
            <w:rStyle w:val="Hyperlink"/>
            <w:noProof/>
          </w:rPr>
          <w:t>Frequently Asked Questions (FAQs)</w:t>
        </w:r>
        <w:r w:rsidR="00ED3F13">
          <w:rPr>
            <w:noProof/>
            <w:webHidden/>
          </w:rPr>
          <w:tab/>
        </w:r>
        <w:r w:rsidR="00ED3F13">
          <w:rPr>
            <w:noProof/>
            <w:webHidden/>
          </w:rPr>
          <w:fldChar w:fldCharType="begin"/>
        </w:r>
        <w:r w:rsidR="00ED3F13">
          <w:rPr>
            <w:noProof/>
            <w:webHidden/>
          </w:rPr>
          <w:instrText xml:space="preserve"> PAGEREF _Toc124789490 \h </w:instrText>
        </w:r>
        <w:r w:rsidR="00ED3F13">
          <w:rPr>
            <w:noProof/>
            <w:webHidden/>
          </w:rPr>
        </w:r>
        <w:r w:rsidR="00ED3F13">
          <w:rPr>
            <w:noProof/>
            <w:webHidden/>
          </w:rPr>
          <w:fldChar w:fldCharType="separate"/>
        </w:r>
        <w:r w:rsidR="00ED3F13">
          <w:rPr>
            <w:noProof/>
            <w:webHidden/>
          </w:rPr>
          <w:t>7</w:t>
        </w:r>
        <w:r w:rsidR="00ED3F13">
          <w:rPr>
            <w:noProof/>
            <w:webHidden/>
          </w:rPr>
          <w:fldChar w:fldCharType="end"/>
        </w:r>
      </w:hyperlink>
    </w:p>
    <w:p w14:paraId="0F1B5C6A" w14:textId="2EBCC6D4" w:rsidR="00ED3F13" w:rsidRDefault="00000000">
      <w:pPr>
        <w:pStyle w:val="TOC1"/>
        <w:tabs>
          <w:tab w:val="right" w:leader="dot" w:pos="7910"/>
        </w:tabs>
        <w:rPr>
          <w:rFonts w:asciiTheme="minorHAnsi" w:eastAsiaTheme="minorEastAsia" w:hAnsiTheme="minorHAnsi" w:cstheme="minorBidi"/>
          <w:b w:val="0"/>
          <w:bCs w:val="0"/>
          <w:caps w:val="0"/>
          <w:noProof/>
          <w:sz w:val="24"/>
          <w:szCs w:val="24"/>
        </w:rPr>
      </w:pPr>
      <w:hyperlink w:anchor="_Toc124789491" w:history="1">
        <w:r w:rsidR="00ED3F13" w:rsidRPr="00035267">
          <w:rPr>
            <w:rStyle w:val="Hyperlink"/>
            <w:noProof/>
          </w:rPr>
          <w:t>An Overview of a State-of-the-Field Project</w:t>
        </w:r>
        <w:r w:rsidR="00ED3F13">
          <w:rPr>
            <w:noProof/>
            <w:webHidden/>
          </w:rPr>
          <w:tab/>
        </w:r>
        <w:r w:rsidR="00ED3F13">
          <w:rPr>
            <w:noProof/>
            <w:webHidden/>
          </w:rPr>
          <w:fldChar w:fldCharType="begin"/>
        </w:r>
        <w:r w:rsidR="00ED3F13">
          <w:rPr>
            <w:noProof/>
            <w:webHidden/>
          </w:rPr>
          <w:instrText xml:space="preserve"> PAGEREF _Toc124789491 \h </w:instrText>
        </w:r>
        <w:r w:rsidR="00ED3F13">
          <w:rPr>
            <w:noProof/>
            <w:webHidden/>
          </w:rPr>
        </w:r>
        <w:r w:rsidR="00ED3F13">
          <w:rPr>
            <w:noProof/>
            <w:webHidden/>
          </w:rPr>
          <w:fldChar w:fldCharType="separate"/>
        </w:r>
        <w:r w:rsidR="00ED3F13">
          <w:rPr>
            <w:noProof/>
            <w:webHidden/>
          </w:rPr>
          <w:t>8</w:t>
        </w:r>
        <w:r w:rsidR="00ED3F13">
          <w:rPr>
            <w:noProof/>
            <w:webHidden/>
          </w:rPr>
          <w:fldChar w:fldCharType="end"/>
        </w:r>
      </w:hyperlink>
    </w:p>
    <w:p w14:paraId="27B5135E" w14:textId="6C6876C1" w:rsidR="00ED3F13" w:rsidRDefault="00000000">
      <w:pPr>
        <w:pStyle w:val="TOC3"/>
        <w:tabs>
          <w:tab w:val="right" w:leader="dot" w:pos="7910"/>
        </w:tabs>
        <w:rPr>
          <w:rFonts w:asciiTheme="minorHAnsi" w:eastAsiaTheme="minorEastAsia" w:hAnsiTheme="minorHAnsi" w:cstheme="minorBidi"/>
          <w:noProof/>
          <w:sz w:val="24"/>
        </w:rPr>
      </w:pPr>
      <w:hyperlink w:anchor="_Toc124789492" w:history="1">
        <w:r w:rsidR="00ED3F13" w:rsidRPr="00035267">
          <w:rPr>
            <w:rStyle w:val="Hyperlink"/>
            <w:noProof/>
          </w:rPr>
          <w:t>State-of-the-Field Components</w:t>
        </w:r>
        <w:r w:rsidR="00ED3F13">
          <w:rPr>
            <w:noProof/>
            <w:webHidden/>
          </w:rPr>
          <w:tab/>
        </w:r>
        <w:r w:rsidR="00ED3F13">
          <w:rPr>
            <w:noProof/>
            <w:webHidden/>
          </w:rPr>
          <w:fldChar w:fldCharType="begin"/>
        </w:r>
        <w:r w:rsidR="00ED3F13">
          <w:rPr>
            <w:noProof/>
            <w:webHidden/>
          </w:rPr>
          <w:instrText xml:space="preserve"> PAGEREF _Toc124789492 \h </w:instrText>
        </w:r>
        <w:r w:rsidR="00ED3F13">
          <w:rPr>
            <w:noProof/>
            <w:webHidden/>
          </w:rPr>
        </w:r>
        <w:r w:rsidR="00ED3F13">
          <w:rPr>
            <w:noProof/>
            <w:webHidden/>
          </w:rPr>
          <w:fldChar w:fldCharType="separate"/>
        </w:r>
        <w:r w:rsidR="00ED3F13">
          <w:rPr>
            <w:noProof/>
            <w:webHidden/>
          </w:rPr>
          <w:t>8</w:t>
        </w:r>
        <w:r w:rsidR="00ED3F13">
          <w:rPr>
            <w:noProof/>
            <w:webHidden/>
          </w:rPr>
          <w:fldChar w:fldCharType="end"/>
        </w:r>
      </w:hyperlink>
    </w:p>
    <w:p w14:paraId="68B4D437" w14:textId="658B0D2E" w:rsidR="00ED3F13" w:rsidRDefault="00000000">
      <w:pPr>
        <w:pStyle w:val="TOC3"/>
        <w:tabs>
          <w:tab w:val="right" w:leader="dot" w:pos="7910"/>
        </w:tabs>
        <w:rPr>
          <w:rFonts w:asciiTheme="minorHAnsi" w:eastAsiaTheme="minorEastAsia" w:hAnsiTheme="minorHAnsi" w:cstheme="minorBidi"/>
          <w:noProof/>
          <w:sz w:val="24"/>
        </w:rPr>
      </w:pPr>
      <w:hyperlink w:anchor="_Toc124789493" w:history="1">
        <w:r w:rsidR="00ED3F13" w:rsidRPr="00035267">
          <w:rPr>
            <w:rStyle w:val="Hyperlink"/>
            <w:noProof/>
          </w:rPr>
          <w:t>Why a State-of-the-Field Project?</w:t>
        </w:r>
        <w:r w:rsidR="00ED3F13">
          <w:rPr>
            <w:noProof/>
            <w:webHidden/>
          </w:rPr>
          <w:tab/>
        </w:r>
        <w:r w:rsidR="00ED3F13">
          <w:rPr>
            <w:noProof/>
            <w:webHidden/>
          </w:rPr>
          <w:fldChar w:fldCharType="begin"/>
        </w:r>
        <w:r w:rsidR="00ED3F13">
          <w:rPr>
            <w:noProof/>
            <w:webHidden/>
          </w:rPr>
          <w:instrText xml:space="preserve"> PAGEREF _Toc124789493 \h </w:instrText>
        </w:r>
        <w:r w:rsidR="00ED3F13">
          <w:rPr>
            <w:noProof/>
            <w:webHidden/>
          </w:rPr>
        </w:r>
        <w:r w:rsidR="00ED3F13">
          <w:rPr>
            <w:noProof/>
            <w:webHidden/>
          </w:rPr>
          <w:fldChar w:fldCharType="separate"/>
        </w:r>
        <w:r w:rsidR="00ED3F13">
          <w:rPr>
            <w:noProof/>
            <w:webHidden/>
          </w:rPr>
          <w:t>9</w:t>
        </w:r>
        <w:r w:rsidR="00ED3F13">
          <w:rPr>
            <w:noProof/>
            <w:webHidden/>
          </w:rPr>
          <w:fldChar w:fldCharType="end"/>
        </w:r>
      </w:hyperlink>
    </w:p>
    <w:p w14:paraId="7C3E1E5D" w14:textId="414C1877" w:rsidR="00ED3F13" w:rsidRDefault="00000000">
      <w:pPr>
        <w:pStyle w:val="TOC1"/>
        <w:tabs>
          <w:tab w:val="right" w:leader="dot" w:pos="7910"/>
        </w:tabs>
        <w:rPr>
          <w:rFonts w:asciiTheme="minorHAnsi" w:eastAsiaTheme="minorEastAsia" w:hAnsiTheme="minorHAnsi" w:cstheme="minorBidi"/>
          <w:b w:val="0"/>
          <w:bCs w:val="0"/>
          <w:caps w:val="0"/>
          <w:noProof/>
          <w:sz w:val="24"/>
          <w:szCs w:val="24"/>
        </w:rPr>
      </w:pPr>
      <w:hyperlink w:anchor="_Toc124789494" w:history="1">
        <w:r w:rsidR="00ED3F13" w:rsidRPr="00035267">
          <w:rPr>
            <w:rStyle w:val="Hyperlink"/>
            <w:noProof/>
          </w:rPr>
          <w:t>How To Succeed in this Course</w:t>
        </w:r>
        <w:r w:rsidR="00ED3F13">
          <w:rPr>
            <w:noProof/>
            <w:webHidden/>
          </w:rPr>
          <w:tab/>
        </w:r>
        <w:r w:rsidR="00ED3F13">
          <w:rPr>
            <w:noProof/>
            <w:webHidden/>
          </w:rPr>
          <w:fldChar w:fldCharType="begin"/>
        </w:r>
        <w:r w:rsidR="00ED3F13">
          <w:rPr>
            <w:noProof/>
            <w:webHidden/>
          </w:rPr>
          <w:instrText xml:space="preserve"> PAGEREF _Toc124789494 \h </w:instrText>
        </w:r>
        <w:r w:rsidR="00ED3F13">
          <w:rPr>
            <w:noProof/>
            <w:webHidden/>
          </w:rPr>
        </w:r>
        <w:r w:rsidR="00ED3F13">
          <w:rPr>
            <w:noProof/>
            <w:webHidden/>
          </w:rPr>
          <w:fldChar w:fldCharType="separate"/>
        </w:r>
        <w:r w:rsidR="00ED3F13">
          <w:rPr>
            <w:noProof/>
            <w:webHidden/>
          </w:rPr>
          <w:t>10</w:t>
        </w:r>
        <w:r w:rsidR="00ED3F13">
          <w:rPr>
            <w:noProof/>
            <w:webHidden/>
          </w:rPr>
          <w:fldChar w:fldCharType="end"/>
        </w:r>
      </w:hyperlink>
    </w:p>
    <w:p w14:paraId="761FD490" w14:textId="76E4693A" w:rsidR="00ED3F13" w:rsidRDefault="00000000">
      <w:pPr>
        <w:pStyle w:val="TOC3"/>
        <w:tabs>
          <w:tab w:val="right" w:leader="dot" w:pos="7910"/>
        </w:tabs>
        <w:rPr>
          <w:rFonts w:asciiTheme="minorHAnsi" w:eastAsiaTheme="minorEastAsia" w:hAnsiTheme="minorHAnsi" w:cstheme="minorBidi"/>
          <w:noProof/>
          <w:sz w:val="24"/>
        </w:rPr>
      </w:pPr>
      <w:hyperlink w:anchor="_Toc124789495" w:history="1">
        <w:r w:rsidR="00ED3F13" w:rsidRPr="00035267">
          <w:rPr>
            <w:rStyle w:val="Hyperlink"/>
            <w:noProof/>
          </w:rPr>
          <w:t>Select a Good Topic</w:t>
        </w:r>
        <w:r w:rsidR="00ED3F13">
          <w:rPr>
            <w:noProof/>
            <w:webHidden/>
          </w:rPr>
          <w:tab/>
        </w:r>
        <w:r w:rsidR="00ED3F13">
          <w:rPr>
            <w:noProof/>
            <w:webHidden/>
          </w:rPr>
          <w:fldChar w:fldCharType="begin"/>
        </w:r>
        <w:r w:rsidR="00ED3F13">
          <w:rPr>
            <w:noProof/>
            <w:webHidden/>
          </w:rPr>
          <w:instrText xml:space="preserve"> PAGEREF _Toc124789495 \h </w:instrText>
        </w:r>
        <w:r w:rsidR="00ED3F13">
          <w:rPr>
            <w:noProof/>
            <w:webHidden/>
          </w:rPr>
        </w:r>
        <w:r w:rsidR="00ED3F13">
          <w:rPr>
            <w:noProof/>
            <w:webHidden/>
          </w:rPr>
          <w:fldChar w:fldCharType="separate"/>
        </w:r>
        <w:r w:rsidR="00ED3F13">
          <w:rPr>
            <w:noProof/>
            <w:webHidden/>
          </w:rPr>
          <w:t>10</w:t>
        </w:r>
        <w:r w:rsidR="00ED3F13">
          <w:rPr>
            <w:noProof/>
            <w:webHidden/>
          </w:rPr>
          <w:fldChar w:fldCharType="end"/>
        </w:r>
      </w:hyperlink>
    </w:p>
    <w:p w14:paraId="3E2A7F0A" w14:textId="46498C9C" w:rsidR="00ED3F13" w:rsidRDefault="00000000">
      <w:pPr>
        <w:pStyle w:val="TOC3"/>
        <w:tabs>
          <w:tab w:val="right" w:leader="dot" w:pos="7910"/>
        </w:tabs>
        <w:rPr>
          <w:rFonts w:asciiTheme="minorHAnsi" w:eastAsiaTheme="minorEastAsia" w:hAnsiTheme="minorHAnsi" w:cstheme="minorBidi"/>
          <w:noProof/>
          <w:sz w:val="24"/>
        </w:rPr>
      </w:pPr>
      <w:hyperlink w:anchor="_Toc124789496" w:history="1">
        <w:r w:rsidR="00ED3F13" w:rsidRPr="00035267">
          <w:rPr>
            <w:rStyle w:val="Hyperlink"/>
            <w:noProof/>
          </w:rPr>
          <w:t>Phases of Understanding</w:t>
        </w:r>
        <w:r w:rsidR="00ED3F13">
          <w:rPr>
            <w:noProof/>
            <w:webHidden/>
          </w:rPr>
          <w:tab/>
        </w:r>
        <w:r w:rsidR="00ED3F13">
          <w:rPr>
            <w:noProof/>
            <w:webHidden/>
          </w:rPr>
          <w:fldChar w:fldCharType="begin"/>
        </w:r>
        <w:r w:rsidR="00ED3F13">
          <w:rPr>
            <w:noProof/>
            <w:webHidden/>
          </w:rPr>
          <w:instrText xml:space="preserve"> PAGEREF _Toc124789496 \h </w:instrText>
        </w:r>
        <w:r w:rsidR="00ED3F13">
          <w:rPr>
            <w:noProof/>
            <w:webHidden/>
          </w:rPr>
        </w:r>
        <w:r w:rsidR="00ED3F13">
          <w:rPr>
            <w:noProof/>
            <w:webHidden/>
          </w:rPr>
          <w:fldChar w:fldCharType="separate"/>
        </w:r>
        <w:r w:rsidR="00ED3F13">
          <w:rPr>
            <w:noProof/>
            <w:webHidden/>
          </w:rPr>
          <w:t>11</w:t>
        </w:r>
        <w:r w:rsidR="00ED3F13">
          <w:rPr>
            <w:noProof/>
            <w:webHidden/>
          </w:rPr>
          <w:fldChar w:fldCharType="end"/>
        </w:r>
      </w:hyperlink>
    </w:p>
    <w:p w14:paraId="7F587DAB" w14:textId="5405F0BA" w:rsidR="00ED3F13" w:rsidRDefault="00000000">
      <w:pPr>
        <w:pStyle w:val="TOC3"/>
        <w:tabs>
          <w:tab w:val="right" w:leader="dot" w:pos="7910"/>
        </w:tabs>
        <w:rPr>
          <w:rFonts w:asciiTheme="minorHAnsi" w:eastAsiaTheme="minorEastAsia" w:hAnsiTheme="minorHAnsi" w:cstheme="minorBidi"/>
          <w:noProof/>
          <w:sz w:val="24"/>
        </w:rPr>
      </w:pPr>
      <w:hyperlink w:anchor="_Toc124789497" w:history="1">
        <w:r w:rsidR="00ED3F13" w:rsidRPr="00035267">
          <w:rPr>
            <w:rStyle w:val="Hyperlink"/>
            <w:noProof/>
          </w:rPr>
          <w:t>Plan Ahead, Work Ahead</w:t>
        </w:r>
        <w:r w:rsidR="00ED3F13">
          <w:rPr>
            <w:noProof/>
            <w:webHidden/>
          </w:rPr>
          <w:tab/>
        </w:r>
        <w:r w:rsidR="00ED3F13">
          <w:rPr>
            <w:noProof/>
            <w:webHidden/>
          </w:rPr>
          <w:fldChar w:fldCharType="begin"/>
        </w:r>
        <w:r w:rsidR="00ED3F13">
          <w:rPr>
            <w:noProof/>
            <w:webHidden/>
          </w:rPr>
          <w:instrText xml:space="preserve"> PAGEREF _Toc124789497 \h </w:instrText>
        </w:r>
        <w:r w:rsidR="00ED3F13">
          <w:rPr>
            <w:noProof/>
            <w:webHidden/>
          </w:rPr>
        </w:r>
        <w:r w:rsidR="00ED3F13">
          <w:rPr>
            <w:noProof/>
            <w:webHidden/>
          </w:rPr>
          <w:fldChar w:fldCharType="separate"/>
        </w:r>
        <w:r w:rsidR="00ED3F13">
          <w:rPr>
            <w:noProof/>
            <w:webHidden/>
          </w:rPr>
          <w:t>12</w:t>
        </w:r>
        <w:r w:rsidR="00ED3F13">
          <w:rPr>
            <w:noProof/>
            <w:webHidden/>
          </w:rPr>
          <w:fldChar w:fldCharType="end"/>
        </w:r>
      </w:hyperlink>
    </w:p>
    <w:p w14:paraId="00D9FD90" w14:textId="7BD70048" w:rsidR="00ED3F13" w:rsidRDefault="00000000">
      <w:pPr>
        <w:pStyle w:val="TOC3"/>
        <w:tabs>
          <w:tab w:val="right" w:leader="dot" w:pos="7910"/>
        </w:tabs>
        <w:rPr>
          <w:rFonts w:asciiTheme="minorHAnsi" w:eastAsiaTheme="minorEastAsia" w:hAnsiTheme="minorHAnsi" w:cstheme="minorBidi"/>
          <w:noProof/>
          <w:sz w:val="24"/>
        </w:rPr>
      </w:pPr>
      <w:hyperlink w:anchor="_Toc124789498" w:history="1">
        <w:r w:rsidR="00ED3F13" w:rsidRPr="00035267">
          <w:rPr>
            <w:rStyle w:val="Hyperlink"/>
            <w:noProof/>
          </w:rPr>
          <w:t>Locate Credible and Relevant Resources</w:t>
        </w:r>
        <w:r w:rsidR="00ED3F13">
          <w:rPr>
            <w:noProof/>
            <w:webHidden/>
          </w:rPr>
          <w:tab/>
        </w:r>
        <w:r w:rsidR="00ED3F13">
          <w:rPr>
            <w:noProof/>
            <w:webHidden/>
          </w:rPr>
          <w:fldChar w:fldCharType="begin"/>
        </w:r>
        <w:r w:rsidR="00ED3F13">
          <w:rPr>
            <w:noProof/>
            <w:webHidden/>
          </w:rPr>
          <w:instrText xml:space="preserve"> PAGEREF _Toc124789498 \h </w:instrText>
        </w:r>
        <w:r w:rsidR="00ED3F13">
          <w:rPr>
            <w:noProof/>
            <w:webHidden/>
          </w:rPr>
        </w:r>
        <w:r w:rsidR="00ED3F13">
          <w:rPr>
            <w:noProof/>
            <w:webHidden/>
          </w:rPr>
          <w:fldChar w:fldCharType="separate"/>
        </w:r>
        <w:r w:rsidR="00ED3F13">
          <w:rPr>
            <w:noProof/>
            <w:webHidden/>
          </w:rPr>
          <w:t>12</w:t>
        </w:r>
        <w:r w:rsidR="00ED3F13">
          <w:rPr>
            <w:noProof/>
            <w:webHidden/>
          </w:rPr>
          <w:fldChar w:fldCharType="end"/>
        </w:r>
      </w:hyperlink>
    </w:p>
    <w:p w14:paraId="45E13B47" w14:textId="7380BB01" w:rsidR="00ED3F13" w:rsidRDefault="00000000">
      <w:pPr>
        <w:pStyle w:val="TOC3"/>
        <w:tabs>
          <w:tab w:val="right" w:leader="dot" w:pos="7910"/>
        </w:tabs>
        <w:rPr>
          <w:rFonts w:asciiTheme="minorHAnsi" w:eastAsiaTheme="minorEastAsia" w:hAnsiTheme="minorHAnsi" w:cstheme="minorBidi"/>
          <w:noProof/>
          <w:sz w:val="24"/>
        </w:rPr>
      </w:pPr>
      <w:hyperlink w:anchor="_Toc124789499" w:history="1">
        <w:r w:rsidR="00ED3F13" w:rsidRPr="00035267">
          <w:rPr>
            <w:rStyle w:val="Hyperlink"/>
            <w:noProof/>
          </w:rPr>
          <w:t>How Many Resources Do I Need?</w:t>
        </w:r>
        <w:r w:rsidR="00ED3F13">
          <w:rPr>
            <w:noProof/>
            <w:webHidden/>
          </w:rPr>
          <w:tab/>
        </w:r>
        <w:r w:rsidR="00ED3F13">
          <w:rPr>
            <w:noProof/>
            <w:webHidden/>
          </w:rPr>
          <w:fldChar w:fldCharType="begin"/>
        </w:r>
        <w:r w:rsidR="00ED3F13">
          <w:rPr>
            <w:noProof/>
            <w:webHidden/>
          </w:rPr>
          <w:instrText xml:space="preserve"> PAGEREF _Toc124789499 \h </w:instrText>
        </w:r>
        <w:r w:rsidR="00ED3F13">
          <w:rPr>
            <w:noProof/>
            <w:webHidden/>
          </w:rPr>
        </w:r>
        <w:r w:rsidR="00ED3F13">
          <w:rPr>
            <w:noProof/>
            <w:webHidden/>
          </w:rPr>
          <w:fldChar w:fldCharType="separate"/>
        </w:r>
        <w:r w:rsidR="00ED3F13">
          <w:rPr>
            <w:noProof/>
            <w:webHidden/>
          </w:rPr>
          <w:t>13</w:t>
        </w:r>
        <w:r w:rsidR="00ED3F13">
          <w:rPr>
            <w:noProof/>
            <w:webHidden/>
          </w:rPr>
          <w:fldChar w:fldCharType="end"/>
        </w:r>
      </w:hyperlink>
    </w:p>
    <w:p w14:paraId="6CABF4F3" w14:textId="30EF3A08" w:rsidR="00ED3F13" w:rsidRDefault="00000000">
      <w:pPr>
        <w:pStyle w:val="TOC3"/>
        <w:tabs>
          <w:tab w:val="right" w:leader="dot" w:pos="7910"/>
        </w:tabs>
        <w:rPr>
          <w:rFonts w:asciiTheme="minorHAnsi" w:eastAsiaTheme="minorEastAsia" w:hAnsiTheme="minorHAnsi" w:cstheme="minorBidi"/>
          <w:noProof/>
          <w:sz w:val="24"/>
        </w:rPr>
      </w:pPr>
      <w:hyperlink w:anchor="_Toc124789500" w:history="1">
        <w:r w:rsidR="00ED3F13" w:rsidRPr="00035267">
          <w:rPr>
            <w:rStyle w:val="Hyperlink"/>
            <w:noProof/>
          </w:rPr>
          <w:t>Own Your Work</w:t>
        </w:r>
        <w:r w:rsidR="00ED3F13">
          <w:rPr>
            <w:noProof/>
            <w:webHidden/>
          </w:rPr>
          <w:tab/>
        </w:r>
        <w:r w:rsidR="00ED3F13">
          <w:rPr>
            <w:noProof/>
            <w:webHidden/>
          </w:rPr>
          <w:fldChar w:fldCharType="begin"/>
        </w:r>
        <w:r w:rsidR="00ED3F13">
          <w:rPr>
            <w:noProof/>
            <w:webHidden/>
          </w:rPr>
          <w:instrText xml:space="preserve"> PAGEREF _Toc124789500 \h </w:instrText>
        </w:r>
        <w:r w:rsidR="00ED3F13">
          <w:rPr>
            <w:noProof/>
            <w:webHidden/>
          </w:rPr>
        </w:r>
        <w:r w:rsidR="00ED3F13">
          <w:rPr>
            <w:noProof/>
            <w:webHidden/>
          </w:rPr>
          <w:fldChar w:fldCharType="separate"/>
        </w:r>
        <w:r w:rsidR="00ED3F13">
          <w:rPr>
            <w:noProof/>
            <w:webHidden/>
          </w:rPr>
          <w:t>14</w:t>
        </w:r>
        <w:r w:rsidR="00ED3F13">
          <w:rPr>
            <w:noProof/>
            <w:webHidden/>
          </w:rPr>
          <w:fldChar w:fldCharType="end"/>
        </w:r>
      </w:hyperlink>
    </w:p>
    <w:p w14:paraId="1BE0F1A3" w14:textId="1D83EE00" w:rsidR="00ED3F13" w:rsidRDefault="00000000">
      <w:pPr>
        <w:pStyle w:val="TOC1"/>
        <w:tabs>
          <w:tab w:val="right" w:leader="dot" w:pos="7910"/>
        </w:tabs>
        <w:rPr>
          <w:rFonts w:asciiTheme="minorHAnsi" w:eastAsiaTheme="minorEastAsia" w:hAnsiTheme="minorHAnsi" w:cstheme="minorBidi"/>
          <w:b w:val="0"/>
          <w:bCs w:val="0"/>
          <w:caps w:val="0"/>
          <w:noProof/>
          <w:sz w:val="24"/>
          <w:szCs w:val="24"/>
        </w:rPr>
      </w:pPr>
      <w:hyperlink w:anchor="_Toc124789501" w:history="1">
        <w:r w:rsidR="00ED3F13" w:rsidRPr="00035267">
          <w:rPr>
            <w:rStyle w:val="Hyperlink"/>
            <w:noProof/>
          </w:rPr>
          <w:t>Communicating</w:t>
        </w:r>
        <w:r w:rsidR="00ED3F13">
          <w:rPr>
            <w:noProof/>
            <w:webHidden/>
          </w:rPr>
          <w:tab/>
        </w:r>
        <w:r w:rsidR="00ED3F13">
          <w:rPr>
            <w:noProof/>
            <w:webHidden/>
          </w:rPr>
          <w:fldChar w:fldCharType="begin"/>
        </w:r>
        <w:r w:rsidR="00ED3F13">
          <w:rPr>
            <w:noProof/>
            <w:webHidden/>
          </w:rPr>
          <w:instrText xml:space="preserve"> PAGEREF _Toc124789501 \h </w:instrText>
        </w:r>
        <w:r w:rsidR="00ED3F13">
          <w:rPr>
            <w:noProof/>
            <w:webHidden/>
          </w:rPr>
        </w:r>
        <w:r w:rsidR="00ED3F13">
          <w:rPr>
            <w:noProof/>
            <w:webHidden/>
          </w:rPr>
          <w:fldChar w:fldCharType="separate"/>
        </w:r>
        <w:r w:rsidR="00ED3F13">
          <w:rPr>
            <w:noProof/>
            <w:webHidden/>
          </w:rPr>
          <w:t>15</w:t>
        </w:r>
        <w:r w:rsidR="00ED3F13">
          <w:rPr>
            <w:noProof/>
            <w:webHidden/>
          </w:rPr>
          <w:fldChar w:fldCharType="end"/>
        </w:r>
      </w:hyperlink>
    </w:p>
    <w:p w14:paraId="1FA2A84C" w14:textId="1FFC3569" w:rsidR="00ED3F13" w:rsidRDefault="00000000">
      <w:pPr>
        <w:pStyle w:val="TOC3"/>
        <w:tabs>
          <w:tab w:val="right" w:leader="dot" w:pos="7910"/>
        </w:tabs>
        <w:rPr>
          <w:rFonts w:asciiTheme="minorHAnsi" w:eastAsiaTheme="minorEastAsia" w:hAnsiTheme="minorHAnsi" w:cstheme="minorBidi"/>
          <w:noProof/>
          <w:sz w:val="24"/>
        </w:rPr>
      </w:pPr>
      <w:hyperlink w:anchor="_Toc124789502" w:history="1">
        <w:r w:rsidR="00ED3F13" w:rsidRPr="00035267">
          <w:rPr>
            <w:rStyle w:val="Hyperlink"/>
            <w:noProof/>
          </w:rPr>
          <w:t>General</w:t>
        </w:r>
        <w:r w:rsidR="00ED3F13">
          <w:rPr>
            <w:noProof/>
            <w:webHidden/>
          </w:rPr>
          <w:tab/>
        </w:r>
        <w:r w:rsidR="00ED3F13">
          <w:rPr>
            <w:noProof/>
            <w:webHidden/>
          </w:rPr>
          <w:fldChar w:fldCharType="begin"/>
        </w:r>
        <w:r w:rsidR="00ED3F13">
          <w:rPr>
            <w:noProof/>
            <w:webHidden/>
          </w:rPr>
          <w:instrText xml:space="preserve"> PAGEREF _Toc124789502 \h </w:instrText>
        </w:r>
        <w:r w:rsidR="00ED3F13">
          <w:rPr>
            <w:noProof/>
            <w:webHidden/>
          </w:rPr>
        </w:r>
        <w:r w:rsidR="00ED3F13">
          <w:rPr>
            <w:noProof/>
            <w:webHidden/>
          </w:rPr>
          <w:fldChar w:fldCharType="separate"/>
        </w:r>
        <w:r w:rsidR="00ED3F13">
          <w:rPr>
            <w:noProof/>
            <w:webHidden/>
          </w:rPr>
          <w:t>15</w:t>
        </w:r>
        <w:r w:rsidR="00ED3F13">
          <w:rPr>
            <w:noProof/>
            <w:webHidden/>
          </w:rPr>
          <w:fldChar w:fldCharType="end"/>
        </w:r>
      </w:hyperlink>
    </w:p>
    <w:p w14:paraId="3E1F3A49" w14:textId="59F10C59" w:rsidR="00ED3F13" w:rsidRDefault="00000000">
      <w:pPr>
        <w:pStyle w:val="TOC3"/>
        <w:tabs>
          <w:tab w:val="right" w:leader="dot" w:pos="7910"/>
        </w:tabs>
        <w:rPr>
          <w:rFonts w:asciiTheme="minorHAnsi" w:eastAsiaTheme="minorEastAsia" w:hAnsiTheme="minorHAnsi" w:cstheme="minorBidi"/>
          <w:noProof/>
          <w:sz w:val="24"/>
        </w:rPr>
      </w:pPr>
      <w:hyperlink w:anchor="_Toc124789503" w:history="1">
        <w:r w:rsidR="00ED3F13" w:rsidRPr="00035267">
          <w:rPr>
            <w:rStyle w:val="Hyperlink"/>
            <w:noProof/>
          </w:rPr>
          <w:t>Writing</w:t>
        </w:r>
        <w:r w:rsidR="00ED3F13">
          <w:rPr>
            <w:noProof/>
            <w:webHidden/>
          </w:rPr>
          <w:tab/>
        </w:r>
        <w:r w:rsidR="00ED3F13">
          <w:rPr>
            <w:noProof/>
            <w:webHidden/>
          </w:rPr>
          <w:fldChar w:fldCharType="begin"/>
        </w:r>
        <w:r w:rsidR="00ED3F13">
          <w:rPr>
            <w:noProof/>
            <w:webHidden/>
          </w:rPr>
          <w:instrText xml:space="preserve"> PAGEREF _Toc124789503 \h </w:instrText>
        </w:r>
        <w:r w:rsidR="00ED3F13">
          <w:rPr>
            <w:noProof/>
            <w:webHidden/>
          </w:rPr>
        </w:r>
        <w:r w:rsidR="00ED3F13">
          <w:rPr>
            <w:noProof/>
            <w:webHidden/>
          </w:rPr>
          <w:fldChar w:fldCharType="separate"/>
        </w:r>
        <w:r w:rsidR="00ED3F13">
          <w:rPr>
            <w:noProof/>
            <w:webHidden/>
          </w:rPr>
          <w:t>16</w:t>
        </w:r>
        <w:r w:rsidR="00ED3F13">
          <w:rPr>
            <w:noProof/>
            <w:webHidden/>
          </w:rPr>
          <w:fldChar w:fldCharType="end"/>
        </w:r>
      </w:hyperlink>
    </w:p>
    <w:p w14:paraId="4F0BD1B8" w14:textId="5FA89882" w:rsidR="00ED3F13" w:rsidRDefault="00000000">
      <w:pPr>
        <w:pStyle w:val="TOC3"/>
        <w:tabs>
          <w:tab w:val="right" w:leader="dot" w:pos="7910"/>
        </w:tabs>
        <w:rPr>
          <w:rFonts w:asciiTheme="minorHAnsi" w:eastAsiaTheme="minorEastAsia" w:hAnsiTheme="minorHAnsi" w:cstheme="minorBidi"/>
          <w:noProof/>
          <w:sz w:val="24"/>
        </w:rPr>
      </w:pPr>
      <w:hyperlink w:anchor="_Toc124789504" w:history="1">
        <w:r w:rsidR="00ED3F13" w:rsidRPr="00035267">
          <w:rPr>
            <w:rStyle w:val="Hyperlink"/>
            <w:noProof/>
          </w:rPr>
          <w:t>Presenting</w:t>
        </w:r>
        <w:r w:rsidR="00ED3F13">
          <w:rPr>
            <w:noProof/>
            <w:webHidden/>
          </w:rPr>
          <w:tab/>
        </w:r>
        <w:r w:rsidR="00ED3F13">
          <w:rPr>
            <w:noProof/>
            <w:webHidden/>
          </w:rPr>
          <w:fldChar w:fldCharType="begin"/>
        </w:r>
        <w:r w:rsidR="00ED3F13">
          <w:rPr>
            <w:noProof/>
            <w:webHidden/>
          </w:rPr>
          <w:instrText xml:space="preserve"> PAGEREF _Toc124789504 \h </w:instrText>
        </w:r>
        <w:r w:rsidR="00ED3F13">
          <w:rPr>
            <w:noProof/>
            <w:webHidden/>
          </w:rPr>
        </w:r>
        <w:r w:rsidR="00ED3F13">
          <w:rPr>
            <w:noProof/>
            <w:webHidden/>
          </w:rPr>
          <w:fldChar w:fldCharType="separate"/>
        </w:r>
        <w:r w:rsidR="00ED3F13">
          <w:rPr>
            <w:noProof/>
            <w:webHidden/>
          </w:rPr>
          <w:t>18</w:t>
        </w:r>
        <w:r w:rsidR="00ED3F13">
          <w:rPr>
            <w:noProof/>
            <w:webHidden/>
          </w:rPr>
          <w:fldChar w:fldCharType="end"/>
        </w:r>
      </w:hyperlink>
    </w:p>
    <w:p w14:paraId="13795976" w14:textId="1869B495" w:rsidR="00ED3F13" w:rsidRDefault="00000000">
      <w:pPr>
        <w:pStyle w:val="TOC3"/>
        <w:tabs>
          <w:tab w:val="right" w:leader="dot" w:pos="7910"/>
        </w:tabs>
        <w:rPr>
          <w:rFonts w:asciiTheme="minorHAnsi" w:eastAsiaTheme="minorEastAsia" w:hAnsiTheme="minorHAnsi" w:cstheme="minorBidi"/>
          <w:noProof/>
          <w:sz w:val="24"/>
        </w:rPr>
      </w:pPr>
      <w:hyperlink w:anchor="_Toc124789505" w:history="1">
        <w:r w:rsidR="00ED3F13" w:rsidRPr="00035267">
          <w:rPr>
            <w:rStyle w:val="Hyperlink"/>
            <w:noProof/>
          </w:rPr>
          <w:t>Dialogue</w:t>
        </w:r>
        <w:r w:rsidR="00ED3F13">
          <w:rPr>
            <w:noProof/>
            <w:webHidden/>
          </w:rPr>
          <w:tab/>
        </w:r>
        <w:r w:rsidR="00ED3F13">
          <w:rPr>
            <w:noProof/>
            <w:webHidden/>
          </w:rPr>
          <w:fldChar w:fldCharType="begin"/>
        </w:r>
        <w:r w:rsidR="00ED3F13">
          <w:rPr>
            <w:noProof/>
            <w:webHidden/>
          </w:rPr>
          <w:instrText xml:space="preserve"> PAGEREF _Toc124789505 \h </w:instrText>
        </w:r>
        <w:r w:rsidR="00ED3F13">
          <w:rPr>
            <w:noProof/>
            <w:webHidden/>
          </w:rPr>
        </w:r>
        <w:r w:rsidR="00ED3F13">
          <w:rPr>
            <w:noProof/>
            <w:webHidden/>
          </w:rPr>
          <w:fldChar w:fldCharType="separate"/>
        </w:r>
        <w:r w:rsidR="00ED3F13">
          <w:rPr>
            <w:noProof/>
            <w:webHidden/>
          </w:rPr>
          <w:t>19</w:t>
        </w:r>
        <w:r w:rsidR="00ED3F13">
          <w:rPr>
            <w:noProof/>
            <w:webHidden/>
          </w:rPr>
          <w:fldChar w:fldCharType="end"/>
        </w:r>
      </w:hyperlink>
    </w:p>
    <w:p w14:paraId="3169C0A3" w14:textId="58813D3E" w:rsidR="00ED3F13" w:rsidRDefault="00000000">
      <w:pPr>
        <w:pStyle w:val="TOC1"/>
        <w:tabs>
          <w:tab w:val="right" w:leader="dot" w:pos="7910"/>
        </w:tabs>
        <w:rPr>
          <w:rFonts w:asciiTheme="minorHAnsi" w:eastAsiaTheme="minorEastAsia" w:hAnsiTheme="minorHAnsi" w:cstheme="minorBidi"/>
          <w:b w:val="0"/>
          <w:bCs w:val="0"/>
          <w:caps w:val="0"/>
          <w:noProof/>
          <w:sz w:val="24"/>
          <w:szCs w:val="24"/>
        </w:rPr>
      </w:pPr>
      <w:hyperlink w:anchor="_Toc124789506" w:history="1">
        <w:r w:rsidR="00ED3F13" w:rsidRPr="00035267">
          <w:rPr>
            <w:rStyle w:val="Hyperlink"/>
            <w:noProof/>
          </w:rPr>
          <w:t>Course Assignments</w:t>
        </w:r>
        <w:r w:rsidR="00ED3F13">
          <w:rPr>
            <w:noProof/>
            <w:webHidden/>
          </w:rPr>
          <w:tab/>
        </w:r>
        <w:r w:rsidR="00ED3F13">
          <w:rPr>
            <w:noProof/>
            <w:webHidden/>
          </w:rPr>
          <w:fldChar w:fldCharType="begin"/>
        </w:r>
        <w:r w:rsidR="00ED3F13">
          <w:rPr>
            <w:noProof/>
            <w:webHidden/>
          </w:rPr>
          <w:instrText xml:space="preserve"> PAGEREF _Toc124789506 \h </w:instrText>
        </w:r>
        <w:r w:rsidR="00ED3F13">
          <w:rPr>
            <w:noProof/>
            <w:webHidden/>
          </w:rPr>
        </w:r>
        <w:r w:rsidR="00ED3F13">
          <w:rPr>
            <w:noProof/>
            <w:webHidden/>
          </w:rPr>
          <w:fldChar w:fldCharType="separate"/>
        </w:r>
        <w:r w:rsidR="00ED3F13">
          <w:rPr>
            <w:noProof/>
            <w:webHidden/>
          </w:rPr>
          <w:t>20</w:t>
        </w:r>
        <w:r w:rsidR="00ED3F13">
          <w:rPr>
            <w:noProof/>
            <w:webHidden/>
          </w:rPr>
          <w:fldChar w:fldCharType="end"/>
        </w:r>
      </w:hyperlink>
    </w:p>
    <w:p w14:paraId="410FEC9B" w14:textId="44EE765C" w:rsidR="00ED3F13" w:rsidRDefault="00000000">
      <w:pPr>
        <w:pStyle w:val="TOC3"/>
        <w:tabs>
          <w:tab w:val="right" w:leader="dot" w:pos="7910"/>
        </w:tabs>
        <w:rPr>
          <w:rFonts w:asciiTheme="minorHAnsi" w:eastAsiaTheme="minorEastAsia" w:hAnsiTheme="minorHAnsi" w:cstheme="minorBidi"/>
          <w:noProof/>
          <w:sz w:val="24"/>
        </w:rPr>
      </w:pPr>
      <w:hyperlink w:anchor="_Toc124789507" w:history="1">
        <w:r w:rsidR="00ED3F13" w:rsidRPr="00035267">
          <w:rPr>
            <w:rStyle w:val="Hyperlink"/>
            <w:noProof/>
          </w:rPr>
          <w:t>Recurrent Assignment: Self-teaching reflections</w:t>
        </w:r>
        <w:r w:rsidR="00ED3F13">
          <w:rPr>
            <w:noProof/>
            <w:webHidden/>
          </w:rPr>
          <w:tab/>
        </w:r>
        <w:r w:rsidR="00ED3F13">
          <w:rPr>
            <w:noProof/>
            <w:webHidden/>
          </w:rPr>
          <w:fldChar w:fldCharType="begin"/>
        </w:r>
        <w:r w:rsidR="00ED3F13">
          <w:rPr>
            <w:noProof/>
            <w:webHidden/>
          </w:rPr>
          <w:instrText xml:space="preserve"> PAGEREF _Toc124789507 \h </w:instrText>
        </w:r>
        <w:r w:rsidR="00ED3F13">
          <w:rPr>
            <w:noProof/>
            <w:webHidden/>
          </w:rPr>
        </w:r>
        <w:r w:rsidR="00ED3F13">
          <w:rPr>
            <w:noProof/>
            <w:webHidden/>
          </w:rPr>
          <w:fldChar w:fldCharType="separate"/>
        </w:r>
        <w:r w:rsidR="00ED3F13">
          <w:rPr>
            <w:noProof/>
            <w:webHidden/>
          </w:rPr>
          <w:t>20</w:t>
        </w:r>
        <w:r w:rsidR="00ED3F13">
          <w:rPr>
            <w:noProof/>
            <w:webHidden/>
          </w:rPr>
          <w:fldChar w:fldCharType="end"/>
        </w:r>
      </w:hyperlink>
    </w:p>
    <w:p w14:paraId="1AF4C36A" w14:textId="1A5317A5" w:rsidR="00ED3F13" w:rsidRDefault="00000000">
      <w:pPr>
        <w:pStyle w:val="TOC3"/>
        <w:tabs>
          <w:tab w:val="right" w:leader="dot" w:pos="7910"/>
        </w:tabs>
        <w:rPr>
          <w:rFonts w:asciiTheme="minorHAnsi" w:eastAsiaTheme="minorEastAsia" w:hAnsiTheme="minorHAnsi" w:cstheme="minorBidi"/>
          <w:noProof/>
          <w:sz w:val="24"/>
        </w:rPr>
      </w:pPr>
      <w:hyperlink w:anchor="_Toc124789508" w:history="1">
        <w:r w:rsidR="00ED3F13" w:rsidRPr="00035267">
          <w:rPr>
            <w:rStyle w:val="Hyperlink"/>
            <w:noProof/>
          </w:rPr>
          <w:t>Recurrent Assignment: Class Discussion</w:t>
        </w:r>
        <w:r w:rsidR="00ED3F13">
          <w:rPr>
            <w:noProof/>
            <w:webHidden/>
          </w:rPr>
          <w:tab/>
        </w:r>
        <w:r w:rsidR="00ED3F13">
          <w:rPr>
            <w:noProof/>
            <w:webHidden/>
          </w:rPr>
          <w:fldChar w:fldCharType="begin"/>
        </w:r>
        <w:r w:rsidR="00ED3F13">
          <w:rPr>
            <w:noProof/>
            <w:webHidden/>
          </w:rPr>
          <w:instrText xml:space="preserve"> PAGEREF _Toc124789508 \h </w:instrText>
        </w:r>
        <w:r w:rsidR="00ED3F13">
          <w:rPr>
            <w:noProof/>
            <w:webHidden/>
          </w:rPr>
        </w:r>
        <w:r w:rsidR="00ED3F13">
          <w:rPr>
            <w:noProof/>
            <w:webHidden/>
          </w:rPr>
          <w:fldChar w:fldCharType="separate"/>
        </w:r>
        <w:r w:rsidR="00ED3F13">
          <w:rPr>
            <w:noProof/>
            <w:webHidden/>
          </w:rPr>
          <w:t>21</w:t>
        </w:r>
        <w:r w:rsidR="00ED3F13">
          <w:rPr>
            <w:noProof/>
            <w:webHidden/>
          </w:rPr>
          <w:fldChar w:fldCharType="end"/>
        </w:r>
      </w:hyperlink>
    </w:p>
    <w:p w14:paraId="3AF96976" w14:textId="485611B6" w:rsidR="00ED3F13" w:rsidRDefault="00000000">
      <w:pPr>
        <w:pStyle w:val="TOC3"/>
        <w:tabs>
          <w:tab w:val="right" w:leader="dot" w:pos="7910"/>
        </w:tabs>
        <w:rPr>
          <w:rFonts w:asciiTheme="minorHAnsi" w:eastAsiaTheme="minorEastAsia" w:hAnsiTheme="minorHAnsi" w:cstheme="minorBidi"/>
          <w:noProof/>
          <w:sz w:val="24"/>
        </w:rPr>
      </w:pPr>
      <w:hyperlink w:anchor="_Toc124789509" w:history="1">
        <w:r w:rsidR="00ED3F13" w:rsidRPr="00035267">
          <w:rPr>
            <w:rStyle w:val="Hyperlink"/>
            <w:noProof/>
          </w:rPr>
          <w:t>Recurrent Assignments: Technical Writing</w:t>
        </w:r>
        <w:r w:rsidR="00ED3F13">
          <w:rPr>
            <w:noProof/>
            <w:webHidden/>
          </w:rPr>
          <w:tab/>
        </w:r>
        <w:r w:rsidR="00ED3F13">
          <w:rPr>
            <w:noProof/>
            <w:webHidden/>
          </w:rPr>
          <w:fldChar w:fldCharType="begin"/>
        </w:r>
        <w:r w:rsidR="00ED3F13">
          <w:rPr>
            <w:noProof/>
            <w:webHidden/>
          </w:rPr>
          <w:instrText xml:space="preserve"> PAGEREF _Toc124789509 \h </w:instrText>
        </w:r>
        <w:r w:rsidR="00ED3F13">
          <w:rPr>
            <w:noProof/>
            <w:webHidden/>
          </w:rPr>
        </w:r>
        <w:r w:rsidR="00ED3F13">
          <w:rPr>
            <w:noProof/>
            <w:webHidden/>
          </w:rPr>
          <w:fldChar w:fldCharType="separate"/>
        </w:r>
        <w:r w:rsidR="00ED3F13">
          <w:rPr>
            <w:noProof/>
            <w:webHidden/>
          </w:rPr>
          <w:t>21</w:t>
        </w:r>
        <w:r w:rsidR="00ED3F13">
          <w:rPr>
            <w:noProof/>
            <w:webHidden/>
          </w:rPr>
          <w:fldChar w:fldCharType="end"/>
        </w:r>
      </w:hyperlink>
    </w:p>
    <w:p w14:paraId="0D4FB74D" w14:textId="3A5B4486" w:rsidR="00ED3F13" w:rsidRDefault="00000000">
      <w:pPr>
        <w:pStyle w:val="TOC3"/>
        <w:tabs>
          <w:tab w:val="right" w:leader="dot" w:pos="7910"/>
        </w:tabs>
        <w:rPr>
          <w:rFonts w:asciiTheme="minorHAnsi" w:eastAsiaTheme="minorEastAsia" w:hAnsiTheme="minorHAnsi" w:cstheme="minorBidi"/>
          <w:noProof/>
          <w:sz w:val="24"/>
        </w:rPr>
      </w:pPr>
      <w:hyperlink w:anchor="_Toc124789510" w:history="1">
        <w:r w:rsidR="00ED3F13" w:rsidRPr="00035267">
          <w:rPr>
            <w:rStyle w:val="Hyperlink"/>
            <w:noProof/>
          </w:rPr>
          <w:t>Assignment 1: Survey</w:t>
        </w:r>
        <w:r w:rsidR="00ED3F13">
          <w:rPr>
            <w:noProof/>
            <w:webHidden/>
          </w:rPr>
          <w:tab/>
        </w:r>
        <w:r w:rsidR="00ED3F13">
          <w:rPr>
            <w:noProof/>
            <w:webHidden/>
          </w:rPr>
          <w:fldChar w:fldCharType="begin"/>
        </w:r>
        <w:r w:rsidR="00ED3F13">
          <w:rPr>
            <w:noProof/>
            <w:webHidden/>
          </w:rPr>
          <w:instrText xml:space="preserve"> PAGEREF _Toc124789510 \h </w:instrText>
        </w:r>
        <w:r w:rsidR="00ED3F13">
          <w:rPr>
            <w:noProof/>
            <w:webHidden/>
          </w:rPr>
        </w:r>
        <w:r w:rsidR="00ED3F13">
          <w:rPr>
            <w:noProof/>
            <w:webHidden/>
          </w:rPr>
          <w:fldChar w:fldCharType="separate"/>
        </w:r>
        <w:r w:rsidR="00ED3F13">
          <w:rPr>
            <w:noProof/>
            <w:webHidden/>
          </w:rPr>
          <w:t>22</w:t>
        </w:r>
        <w:r w:rsidR="00ED3F13">
          <w:rPr>
            <w:noProof/>
            <w:webHidden/>
          </w:rPr>
          <w:fldChar w:fldCharType="end"/>
        </w:r>
      </w:hyperlink>
    </w:p>
    <w:p w14:paraId="4637B9DF" w14:textId="19C2F444" w:rsidR="00ED3F13" w:rsidRDefault="00000000">
      <w:pPr>
        <w:pStyle w:val="TOC3"/>
        <w:tabs>
          <w:tab w:val="right" w:leader="dot" w:pos="7910"/>
        </w:tabs>
        <w:rPr>
          <w:rFonts w:asciiTheme="minorHAnsi" w:eastAsiaTheme="minorEastAsia" w:hAnsiTheme="minorHAnsi" w:cstheme="minorBidi"/>
          <w:noProof/>
          <w:sz w:val="24"/>
        </w:rPr>
      </w:pPr>
      <w:hyperlink w:anchor="_Toc124789511" w:history="1">
        <w:r w:rsidR="00ED3F13" w:rsidRPr="00035267">
          <w:rPr>
            <w:rStyle w:val="Hyperlink"/>
            <w:noProof/>
          </w:rPr>
          <w:t>Assignment 2: Technical Analysis</w:t>
        </w:r>
        <w:r w:rsidR="00ED3F13">
          <w:rPr>
            <w:noProof/>
            <w:webHidden/>
          </w:rPr>
          <w:tab/>
        </w:r>
        <w:r w:rsidR="00ED3F13">
          <w:rPr>
            <w:noProof/>
            <w:webHidden/>
          </w:rPr>
          <w:fldChar w:fldCharType="begin"/>
        </w:r>
        <w:r w:rsidR="00ED3F13">
          <w:rPr>
            <w:noProof/>
            <w:webHidden/>
          </w:rPr>
          <w:instrText xml:space="preserve"> PAGEREF _Toc124789511 \h </w:instrText>
        </w:r>
        <w:r w:rsidR="00ED3F13">
          <w:rPr>
            <w:noProof/>
            <w:webHidden/>
          </w:rPr>
        </w:r>
        <w:r w:rsidR="00ED3F13">
          <w:rPr>
            <w:noProof/>
            <w:webHidden/>
          </w:rPr>
          <w:fldChar w:fldCharType="separate"/>
        </w:r>
        <w:r w:rsidR="00ED3F13">
          <w:rPr>
            <w:noProof/>
            <w:webHidden/>
          </w:rPr>
          <w:t>23</w:t>
        </w:r>
        <w:r w:rsidR="00ED3F13">
          <w:rPr>
            <w:noProof/>
            <w:webHidden/>
          </w:rPr>
          <w:fldChar w:fldCharType="end"/>
        </w:r>
      </w:hyperlink>
    </w:p>
    <w:p w14:paraId="62E282FD" w14:textId="713FEDCA" w:rsidR="00ED3F13" w:rsidRDefault="00000000">
      <w:pPr>
        <w:pStyle w:val="TOC3"/>
        <w:tabs>
          <w:tab w:val="right" w:leader="dot" w:pos="7910"/>
        </w:tabs>
        <w:rPr>
          <w:rFonts w:asciiTheme="minorHAnsi" w:eastAsiaTheme="minorEastAsia" w:hAnsiTheme="minorHAnsi" w:cstheme="minorBidi"/>
          <w:noProof/>
          <w:sz w:val="24"/>
        </w:rPr>
      </w:pPr>
      <w:hyperlink w:anchor="_Toc124789512" w:history="1">
        <w:r w:rsidR="00ED3F13" w:rsidRPr="00035267">
          <w:rPr>
            <w:rStyle w:val="Hyperlink"/>
            <w:noProof/>
          </w:rPr>
          <w:t>Assignment 3: Future Trends</w:t>
        </w:r>
        <w:r w:rsidR="00ED3F13">
          <w:rPr>
            <w:noProof/>
            <w:webHidden/>
          </w:rPr>
          <w:tab/>
        </w:r>
        <w:r w:rsidR="00ED3F13">
          <w:rPr>
            <w:noProof/>
            <w:webHidden/>
          </w:rPr>
          <w:fldChar w:fldCharType="begin"/>
        </w:r>
        <w:r w:rsidR="00ED3F13">
          <w:rPr>
            <w:noProof/>
            <w:webHidden/>
          </w:rPr>
          <w:instrText xml:space="preserve"> PAGEREF _Toc124789512 \h </w:instrText>
        </w:r>
        <w:r w:rsidR="00ED3F13">
          <w:rPr>
            <w:noProof/>
            <w:webHidden/>
          </w:rPr>
        </w:r>
        <w:r w:rsidR="00ED3F13">
          <w:rPr>
            <w:noProof/>
            <w:webHidden/>
          </w:rPr>
          <w:fldChar w:fldCharType="separate"/>
        </w:r>
        <w:r w:rsidR="00ED3F13">
          <w:rPr>
            <w:noProof/>
            <w:webHidden/>
          </w:rPr>
          <w:t>24</w:t>
        </w:r>
        <w:r w:rsidR="00ED3F13">
          <w:rPr>
            <w:noProof/>
            <w:webHidden/>
          </w:rPr>
          <w:fldChar w:fldCharType="end"/>
        </w:r>
      </w:hyperlink>
    </w:p>
    <w:p w14:paraId="26C82217" w14:textId="04360376" w:rsidR="00ED3F13" w:rsidRDefault="00000000">
      <w:pPr>
        <w:pStyle w:val="TOC3"/>
        <w:tabs>
          <w:tab w:val="right" w:leader="dot" w:pos="7910"/>
        </w:tabs>
        <w:rPr>
          <w:rFonts w:asciiTheme="minorHAnsi" w:eastAsiaTheme="minorEastAsia" w:hAnsiTheme="minorHAnsi" w:cstheme="minorBidi"/>
          <w:noProof/>
          <w:sz w:val="24"/>
        </w:rPr>
      </w:pPr>
      <w:hyperlink w:anchor="_Toc124789513" w:history="1">
        <w:r w:rsidR="00ED3F13" w:rsidRPr="00035267">
          <w:rPr>
            <w:rStyle w:val="Hyperlink"/>
            <w:noProof/>
          </w:rPr>
          <w:t>Assignment 4: State-of-the-Field</w:t>
        </w:r>
        <w:r w:rsidR="00ED3F13">
          <w:rPr>
            <w:noProof/>
            <w:webHidden/>
          </w:rPr>
          <w:tab/>
        </w:r>
        <w:r w:rsidR="00ED3F13">
          <w:rPr>
            <w:noProof/>
            <w:webHidden/>
          </w:rPr>
          <w:fldChar w:fldCharType="begin"/>
        </w:r>
        <w:r w:rsidR="00ED3F13">
          <w:rPr>
            <w:noProof/>
            <w:webHidden/>
          </w:rPr>
          <w:instrText xml:space="preserve"> PAGEREF _Toc124789513 \h </w:instrText>
        </w:r>
        <w:r w:rsidR="00ED3F13">
          <w:rPr>
            <w:noProof/>
            <w:webHidden/>
          </w:rPr>
        </w:r>
        <w:r w:rsidR="00ED3F13">
          <w:rPr>
            <w:noProof/>
            <w:webHidden/>
          </w:rPr>
          <w:fldChar w:fldCharType="separate"/>
        </w:r>
        <w:r w:rsidR="00ED3F13">
          <w:rPr>
            <w:noProof/>
            <w:webHidden/>
          </w:rPr>
          <w:t>25</w:t>
        </w:r>
        <w:r w:rsidR="00ED3F13">
          <w:rPr>
            <w:noProof/>
            <w:webHidden/>
          </w:rPr>
          <w:fldChar w:fldCharType="end"/>
        </w:r>
      </w:hyperlink>
    </w:p>
    <w:p w14:paraId="66D0A1B2" w14:textId="4017D69F" w:rsidR="00ED3F13" w:rsidRDefault="00000000">
      <w:pPr>
        <w:pStyle w:val="TOC3"/>
        <w:tabs>
          <w:tab w:val="right" w:leader="dot" w:pos="7910"/>
        </w:tabs>
        <w:rPr>
          <w:rFonts w:asciiTheme="minorHAnsi" w:eastAsiaTheme="minorEastAsia" w:hAnsiTheme="minorHAnsi" w:cstheme="minorBidi"/>
          <w:noProof/>
          <w:sz w:val="24"/>
        </w:rPr>
      </w:pPr>
      <w:hyperlink w:anchor="_Toc124789514" w:history="1">
        <w:r w:rsidR="00ED3F13" w:rsidRPr="00035267">
          <w:rPr>
            <w:rStyle w:val="Hyperlink"/>
            <w:noProof/>
          </w:rPr>
          <w:t>CS373 Writing Evaluation Form</w:t>
        </w:r>
        <w:r w:rsidR="00ED3F13">
          <w:rPr>
            <w:noProof/>
            <w:webHidden/>
          </w:rPr>
          <w:tab/>
        </w:r>
        <w:r w:rsidR="00ED3F13">
          <w:rPr>
            <w:noProof/>
            <w:webHidden/>
          </w:rPr>
          <w:fldChar w:fldCharType="begin"/>
        </w:r>
        <w:r w:rsidR="00ED3F13">
          <w:rPr>
            <w:noProof/>
            <w:webHidden/>
          </w:rPr>
          <w:instrText xml:space="preserve"> PAGEREF _Toc124789514 \h </w:instrText>
        </w:r>
        <w:r w:rsidR="00ED3F13">
          <w:rPr>
            <w:noProof/>
            <w:webHidden/>
          </w:rPr>
        </w:r>
        <w:r w:rsidR="00ED3F13">
          <w:rPr>
            <w:noProof/>
            <w:webHidden/>
          </w:rPr>
          <w:fldChar w:fldCharType="separate"/>
        </w:r>
        <w:r w:rsidR="00ED3F13">
          <w:rPr>
            <w:noProof/>
            <w:webHidden/>
          </w:rPr>
          <w:t>27</w:t>
        </w:r>
        <w:r w:rsidR="00ED3F13">
          <w:rPr>
            <w:noProof/>
            <w:webHidden/>
          </w:rPr>
          <w:fldChar w:fldCharType="end"/>
        </w:r>
      </w:hyperlink>
    </w:p>
    <w:p w14:paraId="6CD82598" w14:textId="0745A01A" w:rsidR="00ED3F13" w:rsidRDefault="00000000">
      <w:pPr>
        <w:pStyle w:val="TOC3"/>
        <w:tabs>
          <w:tab w:val="right" w:leader="dot" w:pos="7910"/>
        </w:tabs>
        <w:rPr>
          <w:rFonts w:asciiTheme="minorHAnsi" w:eastAsiaTheme="minorEastAsia" w:hAnsiTheme="minorHAnsi" w:cstheme="minorBidi"/>
          <w:noProof/>
          <w:sz w:val="24"/>
        </w:rPr>
      </w:pPr>
      <w:hyperlink w:anchor="_Toc124789515" w:history="1">
        <w:r w:rsidR="00ED3F13" w:rsidRPr="00035267">
          <w:rPr>
            <w:rStyle w:val="Hyperlink"/>
            <w:noProof/>
          </w:rPr>
          <w:t>CS373 Presentation Evaluation Form</w:t>
        </w:r>
        <w:r w:rsidR="00ED3F13">
          <w:rPr>
            <w:noProof/>
            <w:webHidden/>
          </w:rPr>
          <w:tab/>
        </w:r>
        <w:r w:rsidR="00ED3F13">
          <w:rPr>
            <w:noProof/>
            <w:webHidden/>
          </w:rPr>
          <w:fldChar w:fldCharType="begin"/>
        </w:r>
        <w:r w:rsidR="00ED3F13">
          <w:rPr>
            <w:noProof/>
            <w:webHidden/>
          </w:rPr>
          <w:instrText xml:space="preserve"> PAGEREF _Toc124789515 \h </w:instrText>
        </w:r>
        <w:r w:rsidR="00ED3F13">
          <w:rPr>
            <w:noProof/>
            <w:webHidden/>
          </w:rPr>
        </w:r>
        <w:r w:rsidR="00ED3F13">
          <w:rPr>
            <w:noProof/>
            <w:webHidden/>
          </w:rPr>
          <w:fldChar w:fldCharType="separate"/>
        </w:r>
        <w:r w:rsidR="00ED3F13">
          <w:rPr>
            <w:noProof/>
            <w:webHidden/>
          </w:rPr>
          <w:t>28</w:t>
        </w:r>
        <w:r w:rsidR="00ED3F13">
          <w:rPr>
            <w:noProof/>
            <w:webHidden/>
          </w:rPr>
          <w:fldChar w:fldCharType="end"/>
        </w:r>
      </w:hyperlink>
    </w:p>
    <w:p w14:paraId="3508FC77" w14:textId="3B2722B1"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124789485"/>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16158A64"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bookmarkStart w:id="4" w:name="_Toc124789486"/>
    <w:p w14:paraId="44DA13AE" w14:textId="209AB0B0" w:rsidR="00E04BB8" w:rsidRDefault="003C30A0" w:rsidP="00E04BB8">
      <w:pPr>
        <w:pStyle w:val="Heading1"/>
      </w:pPr>
      <w:r w:rsidRPr="00112944">
        <w:rPr>
          <w:noProof/>
        </w:rPr>
        <mc:AlternateContent>
          <mc:Choice Requires="wps">
            <w:drawing>
              <wp:anchor distT="0" distB="0" distL="114300" distR="114300" simplePos="0" relativeHeight="251675648" behindDoc="0" locked="0" layoutInCell="1" allowOverlap="1" wp14:anchorId="49438E8C" wp14:editId="216E721E">
                <wp:simplePos x="0" y="0"/>
                <wp:positionH relativeFrom="column">
                  <wp:posOffset>-34290</wp:posOffset>
                </wp:positionH>
                <wp:positionV relativeFrom="paragraph">
                  <wp:posOffset>383540</wp:posOffset>
                </wp:positionV>
                <wp:extent cx="2236470" cy="1972310"/>
                <wp:effectExtent l="0" t="0" r="11430" b="8890"/>
                <wp:wrapSquare wrapText="bothSides"/>
                <wp:docPr id="9" name="Text Box 9"/>
                <wp:cNvGraphicFramePr/>
                <a:graphic xmlns:a="http://schemas.openxmlformats.org/drawingml/2006/main">
                  <a:graphicData uri="http://schemas.microsoft.com/office/word/2010/wordprocessingShape">
                    <wps:wsp>
                      <wps:cNvSpPr txBox="1"/>
                      <wps:spPr>
                        <a:xfrm>
                          <a:off x="0" y="0"/>
                          <a:ext cx="2236470" cy="197231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38E8C" id="_x0000_t202" coordsize="21600,21600" o:spt="202" path="m,l,21600r21600,l21600,xe">
                <v:stroke joinstyle="miter"/>
                <v:path gradientshapeok="t" o:connecttype="rect"/>
              </v:shapetype>
              <v:shape id="Text Box 9" o:spid="_x0000_s1026" type="#_x0000_t202" style="position:absolute;margin-left:-2.7pt;margin-top:30.2pt;width:176.1pt;height:15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" filled="f" strokecolor="black [3213]">
                <v:textbo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v:textbox>
                <w10:wrap type="square"/>
              </v:shape>
            </w:pict>
          </mc:Fallback>
        </mc:AlternateContent>
      </w:r>
      <w:r w:rsidR="00E04BB8">
        <w:t>Course Vision</w:t>
      </w:r>
      <w:bookmarkEnd w:id="4"/>
    </w:p>
    <w:p w14:paraId="6130A156" w14:textId="38F5A66A" w:rsidR="00E04BB8" w:rsidRDefault="00E04BB8" w:rsidP="00E04BB8">
      <w:pPr>
        <w:pStyle w:val="BodyText"/>
      </w:pPr>
      <w:r>
        <w:t xml:space="preserve">Imagine you see an announcement of a speaker coming to campus to give a talk on your favorite computer science topic.  You are interested in attending because you </w:t>
      </w:r>
      <w:r w:rsidR="0046021B">
        <w:t>watched a video and read a blog by that person</w:t>
      </w:r>
      <w:r>
        <w:t xml:space="preserve"> and know that person is an expert on the topic.  You want to know the speaker’s latest ideas, ask questions, and understand more about the topic.  </w:t>
      </w:r>
      <w:r w:rsidRPr="00E04BB8">
        <w:rPr>
          <w:i/>
          <w:iCs/>
        </w:rPr>
        <w:t xml:space="preserve">The primary purpose of this course is to make you </w:t>
      </w:r>
      <w:r w:rsidRPr="00E04BB8">
        <w:rPr>
          <w:b/>
          <w:bCs/>
          <w:i/>
          <w:iCs/>
        </w:rPr>
        <w:t>that person</w:t>
      </w:r>
      <w:r w:rsidRPr="00E04BB8">
        <w:rPr>
          <w:i/>
          <w:iCs/>
        </w:rPr>
        <w:t xml:space="preserve"> </w:t>
      </w:r>
      <w:r>
        <w:rPr>
          <w:i/>
          <w:iCs/>
        </w:rPr>
        <w:t>for</w:t>
      </w:r>
      <w:r w:rsidRPr="00E04BB8">
        <w:rPr>
          <w:i/>
          <w:iCs/>
        </w:rPr>
        <w:t xml:space="preserve"> your selected course topic</w:t>
      </w:r>
      <w:r w:rsidR="005A1ECD">
        <w:rPr>
          <w:i/>
          <w:iCs/>
        </w:rPr>
        <w:t xml:space="preserve"> and to </w:t>
      </w:r>
      <w:r w:rsidR="005A1ECD" w:rsidRPr="005A1ECD">
        <w:rPr>
          <w:b/>
          <w:bCs/>
          <w:i/>
          <w:iCs/>
        </w:rPr>
        <w:t>build skills</w:t>
      </w:r>
      <w:r w:rsidR="005A1ECD">
        <w:rPr>
          <w:i/>
          <w:iCs/>
        </w:rPr>
        <w:t xml:space="preserve"> </w:t>
      </w:r>
      <w:r w:rsidR="00A524FE">
        <w:rPr>
          <w:i/>
          <w:iCs/>
        </w:rPr>
        <w:t>to independently become an expert on new topics in</w:t>
      </w:r>
      <w:r w:rsidR="005A1ECD">
        <w:rPr>
          <w:i/>
          <w:iCs/>
        </w:rPr>
        <w:t xml:space="preserve"> the future</w:t>
      </w:r>
      <w:r w:rsidRPr="00E04BB8">
        <w:rPr>
          <w:i/>
          <w:iCs/>
        </w:rPr>
        <w:t xml:space="preserve">. </w:t>
      </w:r>
      <w:r>
        <w:t xml:space="preserve"> </w:t>
      </w:r>
    </w:p>
    <w:p w14:paraId="4EFA637E" w14:textId="0F9A7016" w:rsidR="00E04BB8" w:rsidRPr="005A1ECD" w:rsidRDefault="00E04BB8" w:rsidP="00E04BB8">
      <w:pPr>
        <w:pStyle w:val="BodyText"/>
      </w:pPr>
      <w:r>
        <w:t>By the end of the semester, you will acquire a collection of resources, assimilate them into</w:t>
      </w:r>
      <w:r w:rsidR="001A15DA">
        <w:t xml:space="preserve"> a collection of</w:t>
      </w:r>
      <w:r>
        <w:t xml:space="preserve"> rich mental model</w:t>
      </w:r>
      <w:r w:rsidR="001A15DA">
        <w:t>s</w:t>
      </w:r>
      <w:r>
        <w:t xml:space="preserve"> of your topic, write a significant research report, and give a final presentation that demonstrates your expertise, taking questions from the </w:t>
      </w:r>
      <w:r>
        <w:lastRenderedPageBreak/>
        <w:t xml:space="preserve">audience and providing interesting and thought-provoking responses.  By the end of the course, </w:t>
      </w:r>
      <w:r>
        <w:rPr>
          <w:i/>
          <w:iCs/>
        </w:rPr>
        <w:t>you will be the campus expert on your topic.</w:t>
      </w:r>
      <w:r>
        <w:t xml:space="preserve"> </w:t>
      </w:r>
      <w:r w:rsidR="005A1ECD">
        <w:t>Also, by the end of the semester, you will learn the skills to independently become an expert on new topics as needed in your future career.</w:t>
      </w:r>
    </w:p>
    <w:p w14:paraId="6E553AF7" w14:textId="77777777" w:rsidR="006670D9" w:rsidRDefault="006670D9">
      <w:pPr>
        <w:pStyle w:val="Heading1"/>
      </w:pPr>
      <w:bookmarkStart w:id="5" w:name="_Toc49620023"/>
      <w:bookmarkStart w:id="6" w:name="_Toc49622557"/>
      <w:bookmarkStart w:id="7" w:name="_Toc49622672"/>
      <w:bookmarkStart w:id="8" w:name="_Toc49622796"/>
      <w:bookmarkStart w:id="9" w:name="_Toc124789487"/>
      <w:r>
        <w:t>Course Objectives</w:t>
      </w:r>
      <w:bookmarkEnd w:id="5"/>
      <w:bookmarkEnd w:id="6"/>
      <w:bookmarkEnd w:id="7"/>
      <w:bookmarkEnd w:id="8"/>
      <w:bookmarkEnd w:id="9"/>
    </w:p>
    <w:p w14:paraId="56C4133C" w14:textId="2FA463D1" w:rsidR="006670D9" w:rsidRDefault="006670D9">
      <w:pPr>
        <w:pStyle w:val="BodyText"/>
        <w:jc w:val="left"/>
      </w:pPr>
      <w:r>
        <w:t xml:space="preserve">Upon successful completion of this course, students should have made substantial progress in the following ways: </w:t>
      </w:r>
    </w:p>
    <w:p w14:paraId="3B22C83A" w14:textId="73A968F6" w:rsidR="006670D9" w:rsidRDefault="006670D9">
      <w:pPr>
        <w:pStyle w:val="BodyText"/>
        <w:numPr>
          <w:ilvl w:val="0"/>
          <w:numId w:val="3"/>
        </w:numPr>
        <w:jc w:val="left"/>
      </w:pPr>
      <w:r>
        <w:rPr>
          <w:b/>
          <w:bCs/>
        </w:rPr>
        <w:t>Research</w:t>
      </w:r>
      <w:r>
        <w:t xml:space="preserve">: Students will have an ability to conduct research in new science and technology areas using library resources, journals, </w:t>
      </w:r>
      <w:r w:rsidR="006B7A27">
        <w:t xml:space="preserve">online </w:t>
      </w:r>
      <w:r w:rsidR="00A524FE">
        <w:t xml:space="preserve">videos, podcasts, </w:t>
      </w:r>
      <w:r w:rsidR="006B7A27">
        <w:t xml:space="preserve">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58A8D9F5" w:rsidR="00626ACD" w:rsidRDefault="00002F24">
      <w:pPr>
        <w:pStyle w:val="BodyText"/>
        <w:numPr>
          <w:ilvl w:val="0"/>
          <w:numId w:val="3"/>
        </w:numPr>
        <w:jc w:val="left"/>
      </w:pPr>
      <w:r>
        <w:rPr>
          <w:b/>
          <w:bCs/>
        </w:rPr>
        <w:t xml:space="preserve">Live </w:t>
      </w:r>
      <w:r w:rsidR="006670D9">
        <w:rPr>
          <w:b/>
          <w:bCs/>
        </w:rPr>
        <w:t>Speaking</w:t>
      </w:r>
      <w:r w:rsidR="0046021B">
        <w:rPr>
          <w:b/>
          <w:bCs/>
        </w:rPr>
        <w:t xml:space="preserve"> and Audience Engagement</w:t>
      </w:r>
      <w:r w:rsidR="006670D9">
        <w:rPr>
          <w:b/>
          <w:bCs/>
        </w:rPr>
        <w:t>:</w:t>
      </w:r>
      <w:r w:rsidR="006670D9">
        <w:t xml:space="preserve"> Students will improve their speaking skills, developing a sense of comfort and authority.  They will learn to choose the scope of their presentations to best hold audience attention and make points clearly and efficiently.  </w:t>
      </w:r>
      <w:r w:rsidR="0046021B">
        <w:t xml:space="preserve">They will learn to respond to audience questions and comments with deep and meaningful replies. </w:t>
      </w:r>
      <w:r w:rsidR="006670D9">
        <w:t xml:space="preserve">Good speaking </w:t>
      </w:r>
      <w:r w:rsidR="0046021B">
        <w:t xml:space="preserve">and audience interaction </w:t>
      </w:r>
      <w:r w:rsidR="006670D9">
        <w:t>skills compliment good writing skills.  Both are important to any computer professional who wants to succeed beyond the role of an individual contributor on a project.</w:t>
      </w:r>
    </w:p>
    <w:p w14:paraId="4171CA1D" w14:textId="0FAEC418"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w:t>
      </w:r>
      <w:r w:rsidR="00F51467">
        <w:t xml:space="preserve">, YouTube and TikTok </w:t>
      </w:r>
      <w:r w:rsidR="00F51467">
        <w:lastRenderedPageBreak/>
        <w:t>videos</w:t>
      </w:r>
      <w:r w:rsidR="005F175B">
        <w:t>, TED</w:t>
      </w:r>
      <w:r w:rsidR="005F175B">
        <w:rPr>
          <w:rStyle w:val="FootnoteReference"/>
        </w:rPr>
        <w:footnoteReference w:id="1"/>
      </w:r>
      <w:r w:rsidR="005F175B">
        <w:t xml:space="preserve"> talks, Khan 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few of the sources for knowledge delivery.</w:t>
      </w:r>
      <w:r w:rsidR="006B7A27">
        <w:t xml:space="preserve">  </w:t>
      </w:r>
      <w:r w:rsidR="00E04BB8">
        <w:t>Like</w:t>
      </w:r>
      <w:r w:rsidR="006B7A27">
        <w:t xml:space="preserve"> written content, recorded presentations can have broad and sustained impact.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4BE73C2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w:t>
      </w:r>
      <w:r w:rsidR="00E0068E">
        <w:t>,</w:t>
      </w:r>
      <w:r>
        <w:t xml:space="preserve"> it is very important that professionals develop habits to promote continued education from a variety of information sources.</w:t>
      </w:r>
      <w:r w:rsidR="00E0068E">
        <w:t xml:space="preserve"> Broad awareness of new science and technology, even outside a person’s core field, increases opportunities to adapt </w:t>
      </w:r>
      <w:r w:rsidR="00635C1C">
        <w:t xml:space="preserve">to </w:t>
      </w:r>
      <w:r w:rsidR="00E0068E">
        <w:t>and even lead in development of disruptions from new approaches outside that field.</w:t>
      </w:r>
    </w:p>
    <w:p w14:paraId="497199EE" w14:textId="34ABB228" w:rsidR="006670D9" w:rsidRDefault="006670D9">
      <w:pPr>
        <w:pStyle w:val="Heading1"/>
      </w:pPr>
      <w:bookmarkStart w:id="10" w:name="_Toc49620024"/>
      <w:bookmarkStart w:id="11" w:name="_Toc49622558"/>
      <w:bookmarkStart w:id="12" w:name="_Toc49622673"/>
      <w:bookmarkStart w:id="13" w:name="_Toc49622797"/>
      <w:bookmarkStart w:id="14" w:name="_Toc124789488"/>
      <w:r>
        <w:t>Course Expectations</w:t>
      </w:r>
      <w:bookmarkEnd w:id="10"/>
      <w:bookmarkEnd w:id="11"/>
      <w:bookmarkEnd w:id="12"/>
      <w:bookmarkEnd w:id="13"/>
      <w:bookmarkEnd w:id="14"/>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lastRenderedPageBreak/>
        <w:t xml:space="preserve">Assignments: </w:t>
      </w:r>
      <w:r>
        <w:t>Complete all assignments on time, following general class guidelines as well as specific assignment instructions.  Late assignments will not be accepted unless the instructor grants prior approval.</w:t>
      </w:r>
    </w:p>
    <w:p w14:paraId="447830C1" w14:textId="7F456B0F" w:rsidR="007A1BCE" w:rsidRDefault="002C429D">
      <w:pPr>
        <w:pStyle w:val="BodyText"/>
        <w:numPr>
          <w:ilvl w:val="0"/>
          <w:numId w:val="4"/>
        </w:numPr>
        <w:jc w:val="left"/>
      </w:pPr>
      <w:r>
        <w:rPr>
          <w:b/>
          <w:bCs/>
        </w:rPr>
        <w:t>Self-teaching</w:t>
      </w:r>
      <w:r w:rsidR="007A1BCE">
        <w:rPr>
          <w:b/>
          <w:bCs/>
        </w:rPr>
        <w:t xml:space="preserve"> </w:t>
      </w:r>
      <w:r>
        <w:rPr>
          <w:b/>
          <w:bCs/>
        </w:rPr>
        <w:t>reflections</w:t>
      </w:r>
      <w:r w:rsidR="007A1BCE">
        <w:rPr>
          <w:b/>
          <w:bCs/>
        </w:rPr>
        <w:t>:</w:t>
      </w:r>
      <w:r w:rsidR="00547E27">
        <w:rPr>
          <w:b/>
          <w:bCs/>
        </w:rPr>
        <w:t xml:space="preserve"> </w:t>
      </w:r>
      <w:r w:rsidR="00547E27">
        <w:t>On designated days</w:t>
      </w:r>
      <w:r>
        <w:rPr>
          <w:bCs/>
        </w:rPr>
        <w:t xml:space="preserve">, </w:t>
      </w:r>
      <w:r w:rsidR="00547E27">
        <w:rPr>
          <w:bCs/>
        </w:rPr>
        <w:t>you are assigned</w:t>
      </w:r>
      <w:r>
        <w:rPr>
          <w:bCs/>
        </w:rPr>
        <w:t xml:space="preserve"> to submit a reflection on articles</w:t>
      </w:r>
      <w:r w:rsidR="00547E27">
        <w:rPr>
          <w:bCs/>
        </w:rPr>
        <w:t xml:space="preserve">, </w:t>
      </w:r>
      <w:r w:rsidR="00E04BB8">
        <w:rPr>
          <w:bCs/>
        </w:rPr>
        <w:t>discussions,</w:t>
      </w:r>
      <w:r w:rsidR="00547E27">
        <w:rPr>
          <w:bCs/>
        </w:rPr>
        <w:t xml:space="preserve"> and presentations</w:t>
      </w:r>
      <w:r>
        <w:rPr>
          <w:bCs/>
        </w:rPr>
        <w:t xml:space="preserve"> you have read, </w:t>
      </w:r>
      <w:r w:rsidR="00D73BC8">
        <w:rPr>
          <w:bCs/>
        </w:rPr>
        <w:t>viewed,</w:t>
      </w:r>
      <w:r>
        <w:rPr>
          <w:bCs/>
        </w:rPr>
        <w:t xml:space="preserve"> or heard</w:t>
      </w:r>
      <w:r w:rsidR="00547E27">
        <w:rPr>
          <w:bCs/>
        </w:rPr>
        <w:t>,</w:t>
      </w:r>
      <w:r>
        <w:rPr>
          <w:bCs/>
        </w:rPr>
        <w:t xml:space="preserve"> as described in the recurring assignments discussion in Chapter 5.  You may not make up </w:t>
      </w:r>
      <w:r w:rsidR="00547E27">
        <w:rPr>
          <w:bCs/>
        </w:rPr>
        <w:t>missed</w:t>
      </w:r>
      <w:r>
        <w:rPr>
          <w:bCs/>
        </w:rPr>
        <w:t xml:space="preserve"> assignments since the whole point is to help you build a habit of </w:t>
      </w:r>
      <w:r w:rsidR="00934880">
        <w:rPr>
          <w:bCs/>
        </w:rPr>
        <w:t>self-teaching</w:t>
      </w:r>
      <w:r>
        <w:rPr>
          <w:bCs/>
        </w:rPr>
        <w:t xml:space="preserve"> through regularly learning new ideas on your own.</w:t>
      </w:r>
    </w:p>
    <w:p w14:paraId="684CB57A" w14:textId="60BE810A"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07695233" w14:textId="6A7C5682" w:rsidR="0046021B" w:rsidRDefault="0046021B">
      <w:pPr>
        <w:pStyle w:val="BodyText"/>
        <w:numPr>
          <w:ilvl w:val="0"/>
          <w:numId w:val="4"/>
        </w:numPr>
        <w:jc w:val="left"/>
        <w:rPr>
          <w:b/>
          <w:bCs/>
        </w:rPr>
      </w:pPr>
      <w:r>
        <w:rPr>
          <w:b/>
          <w:bCs/>
        </w:rPr>
        <w:t xml:space="preserve">Generative AI tools: </w:t>
      </w:r>
      <w:r>
        <w:t>The emergence of generative AI tools, e.g., GitHub Copilot and ChatGPT, represent a new resource in developing content.  In this course, we will use these tools as part of our content development process and explore the meaning of authorship in the process.</w:t>
      </w:r>
    </w:p>
    <w:p w14:paraId="5291B280" w14:textId="3F36C8E2" w:rsidR="00701034" w:rsidRPr="00E04BB8" w:rsidRDefault="00635C1C" w:rsidP="00E04BB8">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using audio and video. In my own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traditional academic communication approaches, or simply want to explore a more holistic approach to technical communication, please contact the course instructor to talk about strategies for incorporating new approaches into your efforts for this class.</w:t>
      </w:r>
      <w:bookmarkStart w:id="15" w:name="_Toc49620025"/>
      <w:bookmarkStart w:id="16" w:name="_Toc49622559"/>
      <w:bookmarkStart w:id="17" w:name="_Toc49622674"/>
      <w:bookmarkStart w:id="18" w:name="_Toc49622798"/>
    </w:p>
    <w:p w14:paraId="089680D0" w14:textId="30EF823A" w:rsidR="00871ABA" w:rsidRDefault="00871ABA" w:rsidP="00871ABA">
      <w:pPr>
        <w:pStyle w:val="Heading1"/>
      </w:pPr>
      <w:bookmarkStart w:id="19" w:name="_Toc124789489"/>
      <w:r>
        <w:t>Academic and Real World</w:t>
      </w:r>
      <w:bookmarkEnd w:id="19"/>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5EE72715" w:rsidR="00871ABA" w:rsidRDefault="00831800" w:rsidP="00871ABA">
      <w:pPr>
        <w:pStyle w:val="BodyText"/>
        <w:numPr>
          <w:ilvl w:val="0"/>
          <w:numId w:val="5"/>
        </w:numPr>
        <w:jc w:val="left"/>
      </w:pPr>
      <w:r w:rsidRPr="00112944">
        <w:rPr>
          <w:noProof/>
        </w:rPr>
        <mc:AlternateContent>
          <mc:Choice Requires="wps">
            <w:drawing>
              <wp:anchor distT="0" distB="0" distL="114300" distR="114300" simplePos="0" relativeHeight="251679744" behindDoc="0" locked="0" layoutInCell="1" allowOverlap="1" wp14:anchorId="298B822E" wp14:editId="03F93BBD">
                <wp:simplePos x="0" y="0"/>
                <wp:positionH relativeFrom="column">
                  <wp:posOffset>1866478</wp:posOffset>
                </wp:positionH>
                <wp:positionV relativeFrom="paragraph">
                  <wp:posOffset>1361440</wp:posOffset>
                </wp:positionV>
                <wp:extent cx="2903220" cy="760730"/>
                <wp:effectExtent l="0" t="0" r="17780" b="13970"/>
                <wp:wrapSquare wrapText="bothSides"/>
                <wp:docPr id="11" name="Text Box 11"/>
                <wp:cNvGraphicFramePr/>
                <a:graphic xmlns:a="http://schemas.openxmlformats.org/drawingml/2006/main">
                  <a:graphicData uri="http://schemas.microsoft.com/office/word/2010/wordprocessingShape">
                    <wps:wsp>
                      <wps:cNvSpPr txBox="1"/>
                      <wps:spPr>
                        <a:xfrm>
                          <a:off x="0" y="0"/>
                          <a:ext cx="2903220" cy="76073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B822E" id="Text Box 11" o:spid="_x0000_s1027" type="#_x0000_t202" style="position:absolute;left:0;text-align:left;margin-left:146.95pt;margin-top:107.2pt;width:228.6pt;height:59.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" filled="f" strokecolor="black [3213]">
                <v:textbo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v:textbox>
                <w10:wrap type="square"/>
              </v:shape>
            </w:pict>
          </mc:Fallback>
        </mc:AlternateContent>
      </w:r>
      <w:r w:rsidRPr="00112944">
        <w:rPr>
          <w:noProof/>
        </w:rPr>
        <mc:AlternateContent>
          <mc:Choice Requires="wps">
            <w:drawing>
              <wp:anchor distT="0" distB="0" distL="114300" distR="114300" simplePos="0" relativeHeight="251677696" behindDoc="0" locked="0" layoutInCell="1" allowOverlap="1" wp14:anchorId="07B06CDC" wp14:editId="64537AB4">
                <wp:simplePos x="0" y="0"/>
                <wp:positionH relativeFrom="column">
                  <wp:posOffset>2100580</wp:posOffset>
                </wp:positionH>
                <wp:positionV relativeFrom="paragraph">
                  <wp:posOffset>48895</wp:posOffset>
                </wp:positionV>
                <wp:extent cx="2669540" cy="767080"/>
                <wp:effectExtent l="0" t="0" r="10160" b="7620"/>
                <wp:wrapSquare wrapText="bothSides"/>
                <wp:docPr id="10" name="Text Box 10"/>
                <wp:cNvGraphicFramePr/>
                <a:graphic xmlns:a="http://schemas.openxmlformats.org/drawingml/2006/main">
                  <a:graphicData uri="http://schemas.microsoft.com/office/word/2010/wordprocessingShape">
                    <wps:wsp>
                      <wps:cNvSpPr txBox="1"/>
                      <wps:spPr>
                        <a:xfrm>
                          <a:off x="0" y="0"/>
                          <a:ext cx="2669540" cy="76708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06CDC" id="Text Box 10" o:spid="_x0000_s1028" type="#_x0000_t202" style="position:absolute;left:0;text-align:left;margin-left:165.4pt;margin-top:3.85pt;width:210.2pt;height:6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" filled="f" strokecolor="black [3213]">
                <v:textbo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v:textbox>
                <w10:wrap type="square"/>
              </v:shape>
            </w:pict>
          </mc:Fallback>
        </mc:AlternateContent>
      </w:r>
      <w:r w:rsidR="00A11849">
        <w:rPr>
          <w:b/>
          <w:bCs/>
        </w:rPr>
        <w:t xml:space="preserve">Paper lengths: </w:t>
      </w:r>
      <w:r w:rsidR="00A11849" w:rsidRPr="00A11849">
        <w:rPr>
          <w:bCs/>
          <w:i/>
        </w:rPr>
        <w:t xml:space="preserve">You will </w:t>
      </w:r>
      <w:r w:rsidR="00DB3A48">
        <w:rPr>
          <w:bCs/>
          <w:i/>
        </w:rPr>
        <w:t>not be asked to write</w:t>
      </w:r>
      <w:r w:rsidR="00A11849" w:rsidRPr="00A11849">
        <w:rPr>
          <w:bCs/>
          <w:i/>
        </w:rPr>
        <w:t xml:space="preserve"> paper</w:t>
      </w:r>
      <w:r w:rsidR="00DB3A48">
        <w:rPr>
          <w:bCs/>
          <w:i/>
        </w:rPr>
        <w:t>s</w:t>
      </w:r>
      <w:r w:rsidR="00A11849" w:rsidRPr="00A11849">
        <w:rPr>
          <w:bCs/>
          <w:i/>
        </w:rPr>
        <w:t xml:space="preserve"> of a minimum length in this course.</w:t>
      </w:r>
      <w:r w:rsidR="00A11849">
        <w:rPr>
          <w:bCs/>
        </w:rPr>
        <w:t xml:space="preserve">  </w:t>
      </w:r>
      <w:r w:rsidR="00A11849">
        <w:rPr>
          <w:bCs/>
        </w:rPr>
        <w:br/>
        <w:t xml:space="preserve">You will be asked to provide sufficient content to satisfy the assignment and </w:t>
      </w:r>
      <w:r w:rsidR="00547E27">
        <w:rPr>
          <w:bCs/>
        </w:rPr>
        <w:t xml:space="preserve">be </w:t>
      </w:r>
      <w:r w:rsidR="00A11849">
        <w:rPr>
          <w:bCs/>
        </w:rPr>
        <w:t xml:space="preserve">given an indication of approximately how </w:t>
      </w:r>
      <w:r w:rsidR="00A11849">
        <w:rPr>
          <w:bCs/>
        </w:rPr>
        <w:lastRenderedPageBreak/>
        <w:t xml:space="preserve">many words that might require.  However, even that value is a suggestion.  In fact, as in real life, you will be expected to use </w:t>
      </w:r>
      <w:r w:rsidR="00A11849">
        <w:rPr>
          <w:b/>
          <w:bCs/>
        </w:rPr>
        <w:t>as few words as possible</w:t>
      </w:r>
      <w:r w:rsidR="00A11849">
        <w:rPr>
          <w:bCs/>
        </w:rPr>
        <w:t xml:space="preserve"> </w:t>
      </w:r>
      <w:r w:rsidR="00566153">
        <w:rPr>
          <w:bCs/>
        </w:rPr>
        <w:t>to</w:t>
      </w:r>
      <w:r w:rsidR="00A11849">
        <w:rPr>
          <w:bCs/>
        </w:rPr>
        <w:t xml:space="preserve"> convey your ideas. </w:t>
      </w:r>
      <w:r>
        <w:t xml:space="preserve"> </w:t>
      </w:r>
      <w:r w:rsidR="00566153">
        <w:br/>
      </w:r>
      <w:r w:rsidR="00566153">
        <w:br/>
      </w:r>
      <w:r w:rsidR="00A11849">
        <w:t xml:space="preserve">Our </w:t>
      </w:r>
      <w:r w:rsidR="00566153">
        <w:t xml:space="preserve">class </w:t>
      </w:r>
      <w:r w:rsidR="00A11849">
        <w:t xml:space="preserve">motto is: </w:t>
      </w:r>
      <w:r w:rsidR="00A11849">
        <w:rPr>
          <w:i/>
        </w:rPr>
        <w:t xml:space="preserve">Enough words, </w:t>
      </w:r>
      <w:r w:rsidR="0046781A">
        <w:rPr>
          <w:i/>
        </w:rPr>
        <w:t>n</w:t>
      </w:r>
      <w:r w:rsidR="00A11849">
        <w:rPr>
          <w:i/>
        </w:rPr>
        <w:t xml:space="preserve">o </w:t>
      </w:r>
      <w:r w:rsidR="00547E27">
        <w:rPr>
          <w:i/>
        </w:rPr>
        <w:t>m</w:t>
      </w:r>
      <w:r w:rsidR="00A11849">
        <w:rPr>
          <w:i/>
        </w:rPr>
        <w:t>ore.</w:t>
      </w:r>
    </w:p>
    <w:p w14:paraId="59D69C61" w14:textId="5E80F378" w:rsidR="00871ABA" w:rsidRDefault="00A11849" w:rsidP="00871ABA">
      <w:pPr>
        <w:pStyle w:val="BodyText"/>
        <w:numPr>
          <w:ilvl w:val="0"/>
          <w:numId w:val="5"/>
        </w:numPr>
        <w:jc w:val="left"/>
      </w:pPr>
      <w:r>
        <w:rPr>
          <w:b/>
          <w:bCs/>
        </w:rPr>
        <w:t>Topic repetition:</w:t>
      </w:r>
      <w:r>
        <w:rPr>
          <w:bCs/>
        </w:rPr>
        <w:t xml:space="preserve"> </w:t>
      </w:r>
      <w:r>
        <w:rPr>
          <w:bCs/>
          <w:i/>
        </w:rPr>
        <w:t xml:space="preserve">By the end of the </w:t>
      </w:r>
      <w:r w:rsidR="00547E27">
        <w:rPr>
          <w:bCs/>
          <w:i/>
        </w:rPr>
        <w:t>course</w:t>
      </w:r>
      <w:r>
        <w:rPr>
          <w:bCs/>
          <w:i/>
        </w:rPr>
        <w:t xml:space="preserve"> you will write about and present your topic several times.</w:t>
      </w:r>
      <w:r>
        <w:rPr>
          <w:bCs/>
        </w:rPr>
        <w:br/>
        <w:t xml:space="preserve">You will have both the opportunity and requirement to write and present your topic material several times.  This is good from the perspective of building expertise, but also </w:t>
      </w:r>
      <w:r w:rsidR="0046781A">
        <w:rPr>
          <w:bCs/>
        </w:rPr>
        <w:t>rewards</w:t>
      </w:r>
      <w:r>
        <w:rPr>
          <w:bCs/>
        </w:rPr>
        <w:t xml:space="preserve">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true immediately, but will become a greater part of your role as you gain experience.  Having control over the details of your work can be extremely satisfying and rewarding.</w:t>
      </w:r>
    </w:p>
    <w:p w14:paraId="4F4CDD3B" w14:textId="575EA691"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4F702678" w14:textId="77777777" w:rsidR="00862B05" w:rsidRPr="00862B05"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p>
    <w:p w14:paraId="3827156A" w14:textId="683213A7" w:rsidR="00862B05" w:rsidRDefault="00862B05" w:rsidP="00862B05">
      <w:pPr>
        <w:pStyle w:val="BodyText"/>
        <w:numPr>
          <w:ilvl w:val="0"/>
          <w:numId w:val="5"/>
        </w:numPr>
        <w:jc w:val="left"/>
      </w:pPr>
      <w:r>
        <w:rPr>
          <w:b/>
          <w:bCs/>
        </w:rPr>
        <w:t>Self-learning:</w:t>
      </w:r>
      <w:r>
        <w:rPr>
          <w:b/>
          <w:bCs/>
          <w:i/>
        </w:rPr>
        <w:t xml:space="preserve"> </w:t>
      </w:r>
      <w:r>
        <w:rPr>
          <w:bCs/>
          <w:i/>
        </w:rPr>
        <w:t>You will be in charge of what you learn after graduating.</w:t>
      </w:r>
      <w:r>
        <w:br/>
        <w:t>The computing field changes rapidly from year to year, at least on the surface.  The “future you” will thank the “present you” if you build a habit of continued learning.  Many resources are available for self-learning, including excellent online courses, technical web portals and thought leader blogs.</w:t>
      </w:r>
    </w:p>
    <w:p w14:paraId="6D496F36" w14:textId="26C2CA9E" w:rsidR="00E04BB8" w:rsidRDefault="00DB7774" w:rsidP="00E04BB8">
      <w:pPr>
        <w:pStyle w:val="BodyText"/>
        <w:numPr>
          <w:ilvl w:val="0"/>
          <w:numId w:val="5"/>
        </w:numPr>
        <w:jc w:val="left"/>
      </w:pPr>
      <w:r w:rsidRPr="00112944">
        <w:rPr>
          <w:noProof/>
        </w:rPr>
        <w:lastRenderedPageBreak/>
        <mc:AlternateContent>
          <mc:Choice Requires="wps">
            <w:drawing>
              <wp:anchor distT="0" distB="0" distL="114300" distR="114300" simplePos="0" relativeHeight="251673600" behindDoc="0" locked="0" layoutInCell="1" allowOverlap="1" wp14:anchorId="1BB6499C" wp14:editId="54EF63A2">
                <wp:simplePos x="0" y="0"/>
                <wp:positionH relativeFrom="column">
                  <wp:posOffset>1842770</wp:posOffset>
                </wp:positionH>
                <wp:positionV relativeFrom="paragraph">
                  <wp:posOffset>897394</wp:posOffset>
                </wp:positionV>
                <wp:extent cx="2989580" cy="1064260"/>
                <wp:effectExtent l="0" t="0" r="7620" b="15240"/>
                <wp:wrapSquare wrapText="bothSides"/>
                <wp:docPr id="8" name="Text Box 8"/>
                <wp:cNvGraphicFramePr/>
                <a:graphic xmlns:a="http://schemas.openxmlformats.org/drawingml/2006/main">
                  <a:graphicData uri="http://schemas.microsoft.com/office/word/2010/wordprocessingShape">
                    <wps:wsp>
                      <wps:cNvSpPr txBox="1"/>
                      <wps:spPr>
                        <a:xfrm>
                          <a:off x="0" y="0"/>
                          <a:ext cx="2989580" cy="106426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6499C" id="Text Box 8" o:spid="_x0000_s1029" type="#_x0000_t202" style="position:absolute;left:0;text-align:left;margin-left:145.1pt;margin-top:70.65pt;width:235.4pt;height:8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" filled="f" strokecolor="black [3213]">
                <v:textbo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v:textbox>
                <w10:wrap type="square"/>
              </v:shape>
            </w:pict>
          </mc:Fallback>
        </mc:AlternateContent>
      </w:r>
      <w:r w:rsidR="00862B05" w:rsidRPr="00DB7774">
        <w:rPr>
          <w:b/>
          <w:bCs/>
          <w:noProof/>
        </w:rPr>
        <w:t>Growth mindset:</w:t>
      </w:r>
      <w:r w:rsidR="00862B05">
        <w:t xml:space="preserve"> </w:t>
      </w:r>
      <w:r w:rsidR="00862B05" w:rsidRPr="00DB7774">
        <w:rPr>
          <w:i/>
          <w:iCs/>
        </w:rPr>
        <w:t>New technical tools enable new solutions.</w:t>
      </w:r>
      <w:r w:rsidR="00862B05">
        <w:t xml:space="preserve"> The computing field is creating new tools that solve </w:t>
      </w:r>
      <w:r>
        <w:t xml:space="preserve">existing </w:t>
      </w:r>
      <w:r w:rsidR="00862B05">
        <w:t>problems, but also enable new ways to solve other problems</w:t>
      </w:r>
      <w:r>
        <w:t>.  And these new tools often</w:t>
      </w:r>
      <w:r w:rsidR="00862B05">
        <w:t xml:space="preserve"> create new problems of their own.  As a computing professional, you will be in the midst of creating </w:t>
      </w:r>
      <w:r>
        <w:t xml:space="preserve">and using </w:t>
      </w:r>
      <w:r w:rsidR="00862B05">
        <w:t>new tools</w:t>
      </w:r>
      <w:r>
        <w:t>,</w:t>
      </w:r>
      <w:r w:rsidR="00862B05">
        <w:t xml:space="preserve"> and design</w:t>
      </w:r>
      <w:r>
        <w:t>ing</w:t>
      </w:r>
      <w:r w:rsidR="00862B05">
        <w:t xml:space="preserve"> solutions that were not possible before.  Cultivating a growth mindset</w:t>
      </w:r>
      <w:r>
        <w:t xml:space="preserve"> will better enable you to see new and exciting ways to use your skills for the betterment of society.</w:t>
      </w:r>
    </w:p>
    <w:p w14:paraId="2796B30E" w14:textId="48C5F4B4" w:rsidR="006670D9" w:rsidRDefault="006670D9">
      <w:pPr>
        <w:pStyle w:val="Heading1"/>
      </w:pPr>
      <w:bookmarkStart w:id="20" w:name="_Toc124789490"/>
      <w:r>
        <w:t>Frequently Asked Questions (FAQs)</w:t>
      </w:r>
      <w:bookmarkEnd w:id="15"/>
      <w:bookmarkEnd w:id="16"/>
      <w:bookmarkEnd w:id="17"/>
      <w:bookmarkEnd w:id="18"/>
      <w:bookmarkEnd w:id="20"/>
    </w:p>
    <w:p w14:paraId="5B5FF8A6" w14:textId="77777777" w:rsidR="006670D9" w:rsidRDefault="006670D9" w:rsidP="00694756">
      <w:pPr>
        <w:pStyle w:val="BodyText"/>
        <w:numPr>
          <w:ilvl w:val="0"/>
          <w:numId w:val="36"/>
        </w:numPr>
        <w:jc w:val="left"/>
      </w:pPr>
      <w:r>
        <w:rPr>
          <w:b/>
          <w:bCs/>
        </w:rPr>
        <w:t>How do I select a topic for my project?</w:t>
      </w:r>
      <w:r>
        <w:br/>
        <w:t>This is the most important question to answer well.  Chapter 3 discusses this issue in detail.</w:t>
      </w:r>
    </w:p>
    <w:p w14:paraId="0BD2ECF9" w14:textId="77777777" w:rsidR="006670D9" w:rsidRDefault="006670D9" w:rsidP="00694756">
      <w:pPr>
        <w:pStyle w:val="BodyText"/>
        <w:numPr>
          <w:ilvl w:val="0"/>
          <w:numId w:val="36"/>
        </w:numPr>
        <w:jc w:val="left"/>
      </w:pPr>
      <w:r>
        <w:rPr>
          <w:b/>
          <w:bCs/>
        </w:rPr>
        <w:t>Can I fail this course?</w:t>
      </w:r>
      <w:r>
        <w:br/>
        <w:t>Yes, it is possible to fail this course.</w:t>
      </w:r>
    </w:p>
    <w:p w14:paraId="35D9B8D1" w14:textId="77777777" w:rsidR="006670D9" w:rsidRDefault="006670D9" w:rsidP="00694756">
      <w:pPr>
        <w:pStyle w:val="BodyText"/>
        <w:numPr>
          <w:ilvl w:val="0"/>
          <w:numId w:val="36"/>
        </w:numPr>
        <w:jc w:val="left"/>
      </w:pPr>
      <w:r>
        <w:rPr>
          <w:b/>
          <w:bCs/>
        </w:rPr>
        <w:t>What happens if I fail this course?</w:t>
      </w:r>
      <w:r>
        <w:rPr>
          <w:b/>
          <w:bCs/>
        </w:rPr>
        <w:br/>
      </w:r>
      <w:r>
        <w:t>You will need to repeat it or write an Honors Thesis in order to graduate as a computer science major.</w:t>
      </w:r>
    </w:p>
    <w:p w14:paraId="7C93F1C7" w14:textId="77777777" w:rsidR="006670D9" w:rsidRDefault="006670D9" w:rsidP="00694756">
      <w:pPr>
        <w:pStyle w:val="BodyText"/>
        <w:numPr>
          <w:ilvl w:val="0"/>
          <w:numId w:val="36"/>
        </w:numPr>
        <w:jc w:val="left"/>
      </w:pPr>
      <w:r>
        <w:rPr>
          <w:b/>
          <w:bCs/>
        </w:rPr>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rsidP="00694756">
      <w:pPr>
        <w:pStyle w:val="BodyText"/>
        <w:numPr>
          <w:ilvl w:val="0"/>
          <w:numId w:val="36"/>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1" w:name="_Toc49622675"/>
      <w:bookmarkStart w:id="22" w:name="_Toc49622799"/>
      <w:bookmarkStart w:id="23" w:name="_Toc124789491"/>
      <w:r>
        <w:lastRenderedPageBreak/>
        <w:t>An Overview of a State-of-the-Field Project</w:t>
      </w:r>
      <w:bookmarkEnd w:id="21"/>
      <w:bookmarkEnd w:id="22"/>
      <w:bookmarkEnd w:id="23"/>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264232C5" w:rsidR="006670D9" w:rsidRDefault="006670D9">
      <w:pPr>
        <w:pStyle w:val="BodyText"/>
        <w:jc w:val="left"/>
      </w:pPr>
      <w:r>
        <w:t>he overall focus of this course is a state-of-the-field (SOTF) project involving the full development of a topic that is of current interest in the scientific or technological community.</w:t>
      </w:r>
      <w:r w:rsidR="0046021B">
        <w:t xml:space="preserve"> The class website has some examples of past papers.</w:t>
      </w:r>
      <w:r>
        <w:t xml:space="preserve">   Some topic areas in past years have been:</w:t>
      </w:r>
    </w:p>
    <w:p w14:paraId="67F8300D" w14:textId="2D193D44" w:rsidR="006670D9" w:rsidRDefault="00142346">
      <w:pPr>
        <w:pStyle w:val="BodyText"/>
        <w:numPr>
          <w:ilvl w:val="0"/>
          <w:numId w:val="8"/>
        </w:numPr>
      </w:pPr>
      <w:r>
        <w:t xml:space="preserve">Machine Learning and Artificial </w:t>
      </w:r>
      <w:r w:rsidR="008E2CA3">
        <w:t>Intelligence</w:t>
      </w:r>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4" w:name="_Toc124789492"/>
      <w:r>
        <w:t>State-of-the-Field Components</w:t>
      </w:r>
      <w:bookmarkEnd w:id="24"/>
    </w:p>
    <w:p w14:paraId="2B320790" w14:textId="06C51E50"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46021B">
        <w:t>four</w:t>
      </w:r>
      <w:r>
        <w:t xml:space="preserve"> components:</w:t>
      </w:r>
    </w:p>
    <w:p w14:paraId="3958E200" w14:textId="5F03DB86" w:rsidR="006670D9" w:rsidRDefault="0046781A" w:rsidP="006670D9">
      <w:pPr>
        <w:pStyle w:val="BodyText"/>
        <w:numPr>
          <w:ilvl w:val="0"/>
          <w:numId w:val="25"/>
        </w:numPr>
        <w:jc w:val="left"/>
      </w:pPr>
      <w:r>
        <w:rPr>
          <w:b/>
          <w:bCs/>
        </w:rPr>
        <w:t>Survey</w:t>
      </w:r>
      <w:r w:rsidR="006670D9">
        <w:rPr>
          <w:b/>
          <w:bCs/>
        </w:rPr>
        <w:t>:</w:t>
      </w:r>
      <w:r w:rsidR="006670D9">
        <w:t xml:space="preserve">  </w:t>
      </w:r>
      <w:r>
        <w:t>Who do I need to credit for past work I used to understand my topic? What foundational information does an ‘intelligent but ig</w:t>
      </w:r>
      <w:r w:rsidR="00C6066E">
        <w:t>n</w:t>
      </w:r>
      <w:r>
        <w:t>orant reader’ need to know in order to understand my topic?</w:t>
      </w:r>
    </w:p>
    <w:p w14:paraId="21E2E6CE" w14:textId="017324AC" w:rsidR="009D7D11" w:rsidRDefault="006670D9" w:rsidP="006670D9">
      <w:pPr>
        <w:pStyle w:val="BodyText"/>
        <w:numPr>
          <w:ilvl w:val="0"/>
          <w:numId w:val="25"/>
        </w:numPr>
        <w:jc w:val="left"/>
      </w:pPr>
      <w:r>
        <w:rPr>
          <w:b/>
          <w:bCs/>
        </w:rPr>
        <w:t>Technical Analysis:</w:t>
      </w:r>
      <w:r>
        <w:t xml:space="preserve"> What are the </w:t>
      </w:r>
      <w:r w:rsidR="00C6066E">
        <w:t>key technical components of my topic?  What kind of diagram gives the big picture?  What is a common step-by-step understanding of the topic?  What is the detailed description of a particular aspect of the topic?</w:t>
      </w:r>
    </w:p>
    <w:p w14:paraId="5768FAB3" w14:textId="7E5CEC37" w:rsidR="0046021B" w:rsidRDefault="0046021B" w:rsidP="0046021B">
      <w:pPr>
        <w:pStyle w:val="BodyText"/>
        <w:numPr>
          <w:ilvl w:val="0"/>
          <w:numId w:val="25"/>
        </w:numPr>
        <w:jc w:val="left"/>
      </w:pPr>
      <w:r>
        <w:rPr>
          <w:b/>
          <w:bCs/>
        </w:rPr>
        <w:lastRenderedPageBreak/>
        <w:t xml:space="preserve">Future trends:  </w:t>
      </w:r>
      <w:r>
        <w:t>What are the likely developments in the next 6 months to 3 years, backed up by credible data, analysis, and expert opinion?</w:t>
      </w:r>
    </w:p>
    <w:p w14:paraId="18BD2748" w14:textId="7CBDDF93" w:rsidR="006670D9" w:rsidRDefault="009D7D11" w:rsidP="006670D9">
      <w:pPr>
        <w:pStyle w:val="BodyText"/>
        <w:numPr>
          <w:ilvl w:val="0"/>
          <w:numId w:val="25"/>
        </w:numPr>
        <w:jc w:val="left"/>
      </w:pPr>
      <w:r>
        <w:rPr>
          <w:b/>
          <w:bCs/>
        </w:rPr>
        <w:t>Demonstration:</w:t>
      </w:r>
      <w:r>
        <w:t xml:space="preserve"> </w:t>
      </w:r>
      <w:r w:rsidR="00C6066E">
        <w:t xml:space="preserve">In a 2 – </w:t>
      </w:r>
      <w:r w:rsidR="0046021B">
        <w:t>3-minute</w:t>
      </w:r>
      <w:r w:rsidR="00C6066E">
        <w:t xml:space="preserve"> video, w</w:t>
      </w:r>
      <w:r>
        <w:t xml:space="preserve">hat </w:t>
      </w:r>
      <w:r w:rsidR="00C6066E">
        <w:t>experiment or protoyping can I perform to demonstrate my understanding of my topic?</w:t>
      </w:r>
    </w:p>
    <w:p w14:paraId="27C68006" w14:textId="54EAF0D9" w:rsidR="006670D9" w:rsidRDefault="006670D9">
      <w:pPr>
        <w:pStyle w:val="BodyText"/>
        <w:jc w:val="left"/>
      </w:pPr>
      <w:r>
        <w:t>Details for each assignm</w:t>
      </w:r>
      <w:r w:rsidR="00EE07A5">
        <w:t>ent are found in Chapter 5</w:t>
      </w:r>
      <w:r>
        <w:t>.</w:t>
      </w:r>
    </w:p>
    <w:p w14:paraId="3BB3ED5E" w14:textId="026013AC" w:rsidR="006670D9" w:rsidRDefault="006670D9" w:rsidP="005169D4">
      <w:pPr>
        <w:pStyle w:val="Heading1"/>
      </w:pPr>
      <w:bookmarkStart w:id="25" w:name="_Toc124789493"/>
      <w:r>
        <w:t>Why a State-of-the-Field Project?</w:t>
      </w:r>
      <w:bookmarkEnd w:id="25"/>
    </w:p>
    <w:p w14:paraId="00A5FE6D" w14:textId="21BE9193"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t>
      </w:r>
      <w:r w:rsidR="0046021B">
        <w:t>content creation and organization</w:t>
      </w:r>
      <w:r>
        <w:t xml:space="preserve"> that are appropriate for scientific and technical material.  Our motivation for focusing on a state-of-the-field project is that it gives </w:t>
      </w:r>
      <w:r w:rsidR="0046021B">
        <w:t>you</w:t>
      </w:r>
      <w:r>
        <w:t xml:space="preserve"> an opportunity to experience several styles of writing</w:t>
      </w:r>
      <w:r w:rsidR="0046021B">
        <w:t>, presenting, and audience engagement</w:t>
      </w:r>
      <w:r>
        <w:t xml:space="preserve">,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t>
      </w:r>
      <w:r w:rsidR="0046021B">
        <w:t>communication</w:t>
      </w:r>
      <w:r>
        <w:t xml:space="preserve">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6" w:name="_Toc49622676"/>
      <w:bookmarkStart w:id="27" w:name="_Toc49622800"/>
      <w:bookmarkStart w:id="28" w:name="_Toc124789494"/>
      <w:r>
        <w:t>How To Succeed in this Course</w:t>
      </w:r>
      <w:bookmarkEnd w:id="26"/>
      <w:bookmarkEnd w:id="27"/>
      <w:bookmarkEnd w:id="28"/>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3C503544" w:rsidR="006670D9" w:rsidRDefault="006670D9">
      <w:pPr>
        <w:pStyle w:val="BodyText"/>
      </w:pPr>
      <w:r>
        <w:t>here are several issues that, if well-addressed</w:t>
      </w:r>
      <w:r w:rsidR="008E2CA3">
        <w:t>,</w:t>
      </w:r>
      <w:r>
        <w:t xml:space="preserve">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9" w:name="_Toc49620026"/>
      <w:bookmarkStart w:id="30" w:name="_Toc49622560"/>
      <w:bookmarkStart w:id="31" w:name="_Toc49622677"/>
      <w:bookmarkStart w:id="32" w:name="_Toc49622801"/>
      <w:bookmarkStart w:id="33" w:name="_Toc124789495"/>
      <w:r>
        <w:t>Select a Good Topic</w:t>
      </w:r>
      <w:bookmarkEnd w:id="29"/>
      <w:bookmarkEnd w:id="30"/>
      <w:bookmarkEnd w:id="31"/>
      <w:bookmarkEnd w:id="32"/>
      <w:bookmarkEnd w:id="33"/>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0C958C8" w:rsidR="006670D9" w:rsidRDefault="006670D9">
      <w:pPr>
        <w:pStyle w:val="BodyText"/>
        <w:numPr>
          <w:ilvl w:val="0"/>
          <w:numId w:val="9"/>
        </w:numPr>
      </w:pPr>
      <w:r>
        <w:rPr>
          <w:b/>
          <w:bCs/>
        </w:rPr>
        <w:t>Topic Area:</w:t>
      </w:r>
      <w:r>
        <w:t xml:space="preserve"> The broad description of the topic of interest, </w:t>
      </w:r>
      <w:r w:rsidR="008E2CA3">
        <w:t>e.g.,</w:t>
      </w:r>
      <w:r>
        <w:t xml:space="preserve"> </w:t>
      </w:r>
      <w:r w:rsidR="00B66035">
        <w:t>Neural Networks</w:t>
      </w:r>
      <w:r>
        <w:t>.  We often refer to this as your topic.</w:t>
      </w:r>
    </w:p>
    <w:p w14:paraId="7CA321E5" w14:textId="2F3A5457" w:rsidR="006670D9" w:rsidRDefault="006670D9">
      <w:pPr>
        <w:pStyle w:val="BodyText"/>
        <w:numPr>
          <w:ilvl w:val="0"/>
          <w:numId w:val="9"/>
        </w:numPr>
      </w:pPr>
      <w:r>
        <w:rPr>
          <w:b/>
          <w:bCs/>
        </w:rPr>
        <w:t>Topic Scope:</w:t>
      </w:r>
      <w:r>
        <w:t xml:space="preserve"> T</w:t>
      </w:r>
      <w:r w:rsidR="00A309BE">
        <w:t xml:space="preserve">he </w:t>
      </w:r>
      <w:r>
        <w:t xml:space="preserve">specific </w:t>
      </w:r>
      <w:r w:rsidR="008E2CA3">
        <w:t xml:space="preserve">breadth and </w:t>
      </w:r>
      <w:r>
        <w:t>level of detail you will address within the topic area.</w:t>
      </w:r>
    </w:p>
    <w:p w14:paraId="19584A0D" w14:textId="08D7AC49" w:rsidR="006670D9" w:rsidRDefault="006670D9">
      <w:pPr>
        <w:pStyle w:val="BodyText"/>
        <w:jc w:val="left"/>
      </w:pPr>
      <w:r>
        <w:t xml:space="preserve">Generally we first focus on selecting the topic area and an approximate topic scope.  It is generally easy to adjust the topic scope as needed during the </w:t>
      </w:r>
      <w:r w:rsidR="00142346">
        <w:t>course,</w:t>
      </w:r>
      <w:r>
        <w:t xml:space="preserve"> but it is very difficult to change topic areas.</w:t>
      </w:r>
      <w:r w:rsidR="00C27F4E">
        <w:t xml:space="preserve">  For most students, topic scope will become narrower </w:t>
      </w:r>
      <w:r w:rsidR="008E2CA3">
        <w:t xml:space="preserve">and deeper </w:t>
      </w:r>
      <w:r w:rsidR="00C27F4E">
        <w:t xml:space="preserve">as we proceed through the </w:t>
      </w:r>
      <w:r w:rsidR="00142346">
        <w:t>course</w:t>
      </w:r>
      <w:r w:rsidR="00C27F4E">
        <w:t xml:space="preserve"> due to a </w:t>
      </w:r>
      <w:r w:rsidR="008E2CA3">
        <w:t>better</w:t>
      </w:r>
      <w:r w:rsidR="00C27F4E">
        <w:t xml:space="preserve"> understanding of one element of the scope and the lack of time to explore the original scope at the needed depth.  </w:t>
      </w:r>
    </w:p>
    <w:p w14:paraId="6B1D91F0" w14:textId="327901CC"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w:t>
      </w:r>
      <w:r>
        <w:lastRenderedPageBreak/>
        <w:t>you.  A good way to seed this process is to review a number of general computer science journals and magazines such as Communications of the ACM, IEEE Computer, or IEEE Spectrum</w:t>
      </w:r>
      <w:r w:rsidR="00142346">
        <w:t xml:space="preserve"> and to watch or listen to introductory online audio and video</w:t>
      </w:r>
      <w:r>
        <w:t xml:space="preserve">.  Once you have listed </w:t>
      </w:r>
      <w:r w:rsidR="00D73BC8">
        <w:t>several</w:t>
      </w:r>
      <w:r>
        <w:t xml:space="preserve"> topics, consider the following questions for each topic</w:t>
      </w:r>
      <w:r w:rsidR="00B0172D">
        <w:t xml:space="preserve"> (</w:t>
      </w:r>
      <w:r w:rsidR="008D0F57">
        <w:rPr>
          <w:b/>
          <w:bCs/>
        </w:rPr>
        <w:t>Good topic checklist)</w:t>
      </w:r>
      <w:r>
        <w:t>:</w:t>
      </w:r>
    </w:p>
    <w:p w14:paraId="68748D62" w14:textId="77777777" w:rsidR="006670D9" w:rsidRDefault="006670D9">
      <w:pPr>
        <w:pStyle w:val="BodyText"/>
        <w:numPr>
          <w:ilvl w:val="0"/>
          <w:numId w:val="6"/>
        </w:numPr>
      </w:pPr>
      <w:r>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39DB0A31" w:rsidR="006670D9" w:rsidRDefault="00A309BE">
      <w:pPr>
        <w:pStyle w:val="BodyText"/>
        <w:numPr>
          <w:ilvl w:val="0"/>
          <w:numId w:val="6"/>
        </w:numPr>
      </w:pPr>
      <w:r>
        <w:t xml:space="preserve">Is there </w:t>
      </w:r>
      <w:r w:rsidR="00142346">
        <w:t xml:space="preserve">intellectual substance </w:t>
      </w:r>
      <w:r>
        <w:t>to</w:t>
      </w:r>
      <w:r w:rsidR="006670D9">
        <w:t xml:space="preserve"> this topic?  </w:t>
      </w:r>
    </w:p>
    <w:p w14:paraId="1C7031B8" w14:textId="100DB8E9"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w:t>
      </w:r>
      <w:r w:rsidR="00CA2CF0">
        <w:t>a</w:t>
      </w:r>
      <w:r>
        <w:t xml:space="preserve">rtificial </w:t>
      </w:r>
      <w:r w:rsidR="00CA2CF0">
        <w:t>i</w:t>
      </w:r>
      <w:r>
        <w:t xml:space="preserve">ntelligence, you may want to first narrow it to </w:t>
      </w:r>
      <w:r w:rsidR="00CA2CF0">
        <w:t>a</w:t>
      </w:r>
      <w:r>
        <w:t xml:space="preserve">rtificial </w:t>
      </w:r>
      <w:r w:rsidR="00CA2CF0">
        <w:t>i</w:t>
      </w:r>
      <w:r>
        <w:t xml:space="preserve">ntelligence as applied to </w:t>
      </w:r>
      <w:r w:rsidR="00CA2CF0">
        <w:t>recommendation systems</w:t>
      </w:r>
      <w:r>
        <w:t xml:space="preserve">.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2EFCF16B" w:rsidR="00C27F4E" w:rsidRDefault="00C27F4E" w:rsidP="00C27F4E">
      <w:pPr>
        <w:pStyle w:val="Heading1"/>
      </w:pPr>
      <w:bookmarkStart w:id="34" w:name="_Toc124789496"/>
      <w:r>
        <w:t>Phases of Understanding</w:t>
      </w:r>
      <w:bookmarkEnd w:id="34"/>
    </w:p>
    <w:p w14:paraId="0E43B2E9" w14:textId="10653AE0" w:rsidR="00C27F4E" w:rsidRPr="004E1CE6" w:rsidRDefault="00C27F4E" w:rsidP="00C27F4E">
      <w:pPr>
        <w:pStyle w:val="BodyText"/>
        <w:numPr>
          <w:ilvl w:val="0"/>
          <w:numId w:val="33"/>
        </w:numPr>
        <w:jc w:val="left"/>
      </w:pPr>
      <w:r>
        <w:rPr>
          <w:b/>
        </w:rPr>
        <w:t xml:space="preserve">Phase 1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to even understand what about the topic you do not understand.  This initial phase is perhaps the most challenging because it requires you to dive into one or several potential topic areas and boot-strap your understanding without any prior knowledge.  </w:t>
      </w:r>
      <w:r w:rsidRPr="008E2CA3">
        <w:rPr>
          <w:b/>
          <w:bCs/>
          <w:i/>
        </w:rPr>
        <w:t>In this phase, there is no substitute for dedicating hours-long blocks of time reading, watching and listening to resources that can help you build an initial mental model of your topic area.</w:t>
      </w:r>
    </w:p>
    <w:p w14:paraId="59D94426" w14:textId="3A245D95" w:rsidR="004E1CE6" w:rsidRDefault="004E1CE6" w:rsidP="00C27F4E">
      <w:pPr>
        <w:pStyle w:val="BodyText"/>
        <w:numPr>
          <w:ilvl w:val="0"/>
          <w:numId w:val="33"/>
        </w:numPr>
        <w:jc w:val="left"/>
      </w:pPr>
      <w:r>
        <w:rPr>
          <w:b/>
        </w:rPr>
        <w:t xml:space="preserve">Phase 2 </w:t>
      </w:r>
      <w:r w:rsidR="00535E3C">
        <w:rPr>
          <w:b/>
        </w:rPr>
        <w:t>–</w:t>
      </w:r>
      <w:r>
        <w:t xml:space="preserve"> </w:t>
      </w:r>
      <w:r w:rsidR="00535E3C">
        <w:rPr>
          <w:b/>
        </w:rPr>
        <w:t xml:space="preserve">Building a robust mental model: You know what you don’t know. </w:t>
      </w:r>
      <w:r w:rsidR="00535E3C">
        <w:t xml:space="preserve">After establishing a preliminary mental model, you will have names for the terms and concepts you do not understand and you can then start learning about them.  </w:t>
      </w:r>
    </w:p>
    <w:p w14:paraId="0B7E1B90" w14:textId="2DE2B62E" w:rsidR="00535E3C" w:rsidRDefault="00535E3C" w:rsidP="00C27F4E">
      <w:pPr>
        <w:pStyle w:val="BodyText"/>
        <w:numPr>
          <w:ilvl w:val="0"/>
          <w:numId w:val="33"/>
        </w:numPr>
        <w:jc w:val="left"/>
      </w:pPr>
      <w:r>
        <w:rPr>
          <w:b/>
        </w:rPr>
        <w:t xml:space="preserve">Phase 3 – Establishing expertise: You know. </w:t>
      </w:r>
      <w:r>
        <w:t xml:space="preserve">In this phase you build true expertise in your topic area within the narrow scope you can explore within the span of </w:t>
      </w:r>
      <w:r w:rsidR="00860441">
        <w:t>the course</w:t>
      </w:r>
      <w:r>
        <w:t>.  By the end of the course, you will communicate with expertise and can answer questions with authority.</w:t>
      </w:r>
    </w:p>
    <w:p w14:paraId="17302F88" w14:textId="77777777" w:rsidR="006670D9" w:rsidRDefault="006670D9">
      <w:pPr>
        <w:pStyle w:val="Heading1"/>
      </w:pPr>
      <w:bookmarkStart w:id="35" w:name="_Toc49620027"/>
      <w:bookmarkStart w:id="36" w:name="_Toc49622561"/>
      <w:bookmarkStart w:id="37" w:name="_Toc49622678"/>
      <w:bookmarkStart w:id="38" w:name="_Toc49622802"/>
      <w:bookmarkStart w:id="39" w:name="_Toc124789497"/>
      <w:r>
        <w:lastRenderedPageBreak/>
        <w:t>Plan Ahead, Work Ahead</w:t>
      </w:r>
      <w:bookmarkEnd w:id="35"/>
      <w:bookmarkEnd w:id="36"/>
      <w:bookmarkEnd w:id="37"/>
      <w:bookmarkEnd w:id="38"/>
      <w:bookmarkEnd w:id="39"/>
    </w:p>
    <w:p w14:paraId="2E9C41C5" w14:textId="33D36D8D"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9782" id="Text Box 3" o:spid="_x0000_s1030"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" filled="f" strokecolor="black [3213]">
                <v:textbo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v:textbox>
                <w10:wrap type="square"/>
              </v:shape>
            </w:pict>
          </mc:Fallback>
        </mc:AlternateContent>
      </w:r>
      <w:r w:rsidR="006670D9">
        <w:t xml:space="preserve">The nature of this course and how it is scheduled allows the motivated student to complete much of the work in the early part of the </w:t>
      </w:r>
      <w:r w:rsidR="00CA2CF0">
        <w:t>course</w:t>
      </w:r>
      <w:r w:rsidR="006670D9">
        <w:t>.  In particular, you should consider the following issues:</w:t>
      </w:r>
    </w:p>
    <w:p w14:paraId="3B93FE18" w14:textId="0F993095" w:rsidR="006670D9" w:rsidRDefault="006670D9">
      <w:pPr>
        <w:pStyle w:val="BodyText"/>
        <w:numPr>
          <w:ilvl w:val="0"/>
          <w:numId w:val="10"/>
        </w:numPr>
        <w:jc w:val="left"/>
      </w:pPr>
      <w:r>
        <w:rPr>
          <w:b/>
          <w:bCs/>
        </w:rPr>
        <w:t xml:space="preserve">Plan ahead: </w:t>
      </w:r>
      <w:r>
        <w:t xml:space="preserve">Once you have selected your topic, it is in your best interest to identify and gather research material early in the </w:t>
      </w:r>
      <w:r w:rsidR="00860441">
        <w:t>course</w:t>
      </w:r>
      <w:r>
        <w:t>.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40" w:name="_Toc124789498"/>
      <w:r>
        <w:t>Locate Credible and Relevant Resources</w:t>
      </w:r>
      <w:bookmarkEnd w:id="40"/>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2843058E" w14:textId="0DFEC9D8" w:rsidR="0031555C" w:rsidRPr="0031555C" w:rsidRDefault="0031555C">
      <w:pPr>
        <w:pStyle w:val="BodyText"/>
        <w:numPr>
          <w:ilvl w:val="0"/>
          <w:numId w:val="11"/>
        </w:numPr>
        <w:jc w:val="left"/>
        <w:rPr>
          <w:bCs/>
        </w:rPr>
      </w:pPr>
      <w:r>
        <w:rPr>
          <w:b/>
        </w:rPr>
        <w:t xml:space="preserve">YouTube: </w:t>
      </w:r>
      <w:r>
        <w:rPr>
          <w:bCs/>
        </w:rPr>
        <w:t xml:space="preserve">An excellent way to build the initial mental model (Phase 1 of understanding, mentioned above) of your topic area is to find video content, especially on YouTube.  Almost any topic area for our course will have some introductory content that provides a basic mental model for someone who is just getting started.  Other online platforms such as Udacity, Coursera, and related, may offer free or low-cost introductory material.  </w:t>
      </w:r>
    </w:p>
    <w:p w14:paraId="1BF95A5B" w14:textId="6D3869E2"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p>
    <w:p w14:paraId="11067D91" w14:textId="77777777" w:rsidR="006670D9" w:rsidRDefault="006670D9">
      <w:pPr>
        <w:pStyle w:val="BodyText"/>
        <w:numPr>
          <w:ilvl w:val="0"/>
          <w:numId w:val="11"/>
        </w:numPr>
        <w:jc w:val="left"/>
        <w:rPr>
          <w:b/>
          <w:bCs/>
        </w:rPr>
      </w:pPr>
      <w:r>
        <w:rPr>
          <w:b/>
          <w:bCs/>
        </w:rPr>
        <w:lastRenderedPageBreak/>
        <w:t xml:space="preserve">Web searches engines: </w:t>
      </w:r>
      <w:r>
        <w:t xml:space="preserve">Although web search engines are usually not sufficient for finding credible, relevant resources, they can be a good starting point.  Careful selection of key words can help to identify issues related to your 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26E37298" w:rsidR="006670D9" w:rsidRPr="0046021B"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EB001EA" w14:textId="4E010969" w:rsidR="0046021B" w:rsidRDefault="0046021B">
      <w:pPr>
        <w:pStyle w:val="BodyText"/>
        <w:numPr>
          <w:ilvl w:val="0"/>
          <w:numId w:val="11"/>
        </w:numPr>
        <w:jc w:val="left"/>
        <w:rPr>
          <w:b/>
          <w:bCs/>
        </w:rPr>
      </w:pPr>
      <w:r>
        <w:rPr>
          <w:b/>
          <w:bCs/>
        </w:rPr>
        <w:t xml:space="preserve">Generative AI Tools: </w:t>
      </w:r>
      <w:r>
        <w:t>Tools such as OpenAI’s ChatGPT tools provide valuable content throughout the development of your project. At the same time, these tools can be spectacularly wrong with full confidence.  We will learn how to use generative AI tools as knowledge assistants in our work.</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63B37C89" w14:textId="77777777" w:rsidR="006F02A1" w:rsidRDefault="006F02A1" w:rsidP="006F02A1">
      <w:pPr>
        <w:pStyle w:val="Heading1"/>
      </w:pPr>
      <w:bookmarkStart w:id="41" w:name="_Toc124789499"/>
      <w:r>
        <w:t>How Many Resources Do I Need?</w:t>
      </w:r>
      <w:bookmarkEnd w:id="41"/>
    </w:p>
    <w:p w14:paraId="3A9AB6E6" w14:textId="2AD311EA" w:rsidR="007E6EDA" w:rsidRDefault="006F02A1" w:rsidP="006F02A1">
      <w:pPr>
        <w:pStyle w:val="BodyText"/>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w:t>
      </w:r>
      <w:r w:rsidR="00CA2CF0">
        <w:t>course</w:t>
      </w:r>
      <w:r>
        <w:t xml:space="preserve"> and assimilate their content during the first two-thirds of the </w:t>
      </w:r>
      <w:r w:rsidR="00CA2CF0">
        <w:t>course</w:t>
      </w:r>
      <w:r>
        <w:t xml:space="preserve">. </w:t>
      </w:r>
      <w:r w:rsidR="00C807B7">
        <w:t xml:space="preserve"> These resources form the foundation</w:t>
      </w:r>
      <w:r>
        <w:t xml:space="preserve"> </w:t>
      </w:r>
      <w:r w:rsidR="00C807B7">
        <w:t>for your project.</w:t>
      </w:r>
    </w:p>
    <w:p w14:paraId="5C675B03" w14:textId="46368B38" w:rsidR="007E6EDA" w:rsidRDefault="007E6EDA" w:rsidP="007E6EDA">
      <w:pPr>
        <w:pStyle w:val="Heading1"/>
      </w:pPr>
      <w:bookmarkStart w:id="42" w:name="_Toc124789500"/>
      <w:r>
        <w:lastRenderedPageBreak/>
        <w:t xml:space="preserve">Own </w:t>
      </w:r>
      <w:r w:rsidR="00E025D0">
        <w:t>Your</w:t>
      </w:r>
      <w:r>
        <w:t xml:space="preserve"> Work</w:t>
      </w:r>
      <w:bookmarkEnd w:id="42"/>
    </w:p>
    <w:p w14:paraId="041B6A8B" w14:textId="04876FFA" w:rsidR="007E6EDA" w:rsidRDefault="007E6EDA" w:rsidP="007E6EDA">
      <w:pPr>
        <w:pStyle w:val="BodyText"/>
        <w:jc w:val="left"/>
        <w:rPr>
          <w:b/>
          <w:bCs/>
        </w:rPr>
      </w:pPr>
      <w:r w:rsidRPr="00112944">
        <w:rPr>
          <w:noProof/>
        </w:rPr>
        <mc:AlternateContent>
          <mc:Choice Requires="wps">
            <w:drawing>
              <wp:anchor distT="0" distB="0" distL="114300" distR="114300" simplePos="0" relativeHeight="251669504" behindDoc="0" locked="0" layoutInCell="1" allowOverlap="1" wp14:anchorId="20C59C74" wp14:editId="45526207">
                <wp:simplePos x="0" y="0"/>
                <wp:positionH relativeFrom="column">
                  <wp:posOffset>2550795</wp:posOffset>
                </wp:positionH>
                <wp:positionV relativeFrom="paragraph">
                  <wp:posOffset>60325</wp:posOffset>
                </wp:positionV>
                <wp:extent cx="2225040" cy="831215"/>
                <wp:effectExtent l="0" t="0" r="10160" b="6985"/>
                <wp:wrapSquare wrapText="bothSides"/>
                <wp:docPr id="6" name="Text Box 6"/>
                <wp:cNvGraphicFramePr/>
                <a:graphic xmlns:a="http://schemas.openxmlformats.org/drawingml/2006/main">
                  <a:graphicData uri="http://schemas.microsoft.com/office/word/2010/wordprocessingShape">
                    <wps:wsp>
                      <wps:cNvSpPr txBox="1"/>
                      <wps:spPr>
                        <a:xfrm>
                          <a:off x="0" y="0"/>
                          <a:ext cx="222504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9C74" id="Text Box 6" o:spid="_x0000_s1031" type="#_x0000_t202" style="position:absolute;margin-left:200.85pt;margin-top:4.75pt;width:175.2pt;height:6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" filled="f" strokecolor="black [3213]">
                <v:textbo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v:textbox>
                <w10:wrap type="square"/>
              </v:shape>
            </w:pict>
          </mc:Fallback>
        </mc:AlternateContent>
      </w:r>
      <w:r>
        <w:t>You will be learning from many resources.  At the same time, you must synthesize and express your knowledge from your own understanding</w:t>
      </w:r>
      <w:r w:rsidR="00E025D0">
        <w:t>,</w:t>
      </w:r>
      <w:r>
        <w:t xml:space="preserve"> using your own words.  An act of plagiarism has severe consequences, up to and including dismissal from class and the college. Own your work. </w:t>
      </w:r>
    </w:p>
    <w:p w14:paraId="1B94E257" w14:textId="1F9A7EF8" w:rsidR="007E6EDA" w:rsidRPr="006F02A1" w:rsidRDefault="007E6EDA" w:rsidP="006F02A1">
      <w:pPr>
        <w:pStyle w:val="BodyText"/>
        <w:sectPr w:rsidR="007E6EDA" w:rsidRPr="006F02A1">
          <w:headerReference w:type="default" r:id="rId20"/>
          <w:footerReference w:type="default" r:id="rId21"/>
          <w:type w:val="continuous"/>
          <w:pgSz w:w="12240" w:h="15840" w:code="1"/>
          <w:pgMar w:top="1800" w:right="1200" w:bottom="1800" w:left="3360" w:header="960" w:footer="960" w:gutter="0"/>
          <w:cols w:space="360"/>
          <w:titlePg/>
        </w:sectPr>
      </w:pPr>
    </w:p>
    <w:p w14:paraId="692BD53A" w14:textId="3C73DBB7" w:rsidR="006670D9" w:rsidRDefault="0046021B">
      <w:pPr>
        <w:pStyle w:val="ChapterTitle"/>
      </w:pPr>
      <w:bookmarkStart w:id="43" w:name="_Toc124789501"/>
      <w:r>
        <w:lastRenderedPageBreak/>
        <w:t>Communicating</w:t>
      </w:r>
      <w:bookmarkEnd w:id="43"/>
    </w:p>
    <w:p w14:paraId="519FF8B9" w14:textId="53046B19" w:rsidR="006670D9" w:rsidRDefault="006670D9">
      <w:pPr>
        <w:pStyle w:val="ChapterSubtitle"/>
      </w:pPr>
      <w:r>
        <w:t xml:space="preserve">General rules for improving your </w:t>
      </w:r>
      <w:r w:rsidR="0046021B">
        <w:t>skills</w:t>
      </w:r>
    </w:p>
    <w:p w14:paraId="0115A535" w14:textId="48C9CA5C" w:rsidR="006670D9" w:rsidRDefault="0046021B" w:rsidP="0046021B">
      <w:pPr>
        <w:pStyle w:val="BodyText"/>
        <w:keepNext/>
        <w:framePr w:dropCap="drop" w:lines="3" w:wrap="around" w:vAnchor="text" w:hAnchor="text" w:y="1"/>
        <w:spacing w:after="0" w:line="806" w:lineRule="exact"/>
        <w:textAlignment w:val="baseline"/>
        <w:rPr>
          <w:position w:val="-9"/>
          <w:sz w:val="110"/>
        </w:rPr>
      </w:pPr>
      <w:r>
        <w:rPr>
          <w:position w:val="-9"/>
          <w:sz w:val="110"/>
        </w:rPr>
        <w:t>T</w:t>
      </w:r>
    </w:p>
    <w:p w14:paraId="366F871F" w14:textId="22E23A1F" w:rsidR="006670D9" w:rsidRDefault="006670D9">
      <w:pPr>
        <w:pStyle w:val="BodyText"/>
        <w:jc w:val="left"/>
      </w:pPr>
      <w:r>
        <w:t>his chapter lists a set of general rules-of-thumb for improving your writing</w:t>
      </w:r>
      <w:r w:rsidR="0046021B">
        <w:t>,</w:t>
      </w:r>
      <w:r>
        <w:t xml:space="preserve"> present</w:t>
      </w:r>
      <w:r w:rsidR="0046021B">
        <w:t>ing, and dialogue</w:t>
      </w:r>
      <w:r>
        <w:t xml:space="preserve">.  These are not hard and fast rules to be obeyed blindly, but are suggestions that can be useful to many people. </w:t>
      </w:r>
    </w:p>
    <w:p w14:paraId="6F9F71D3" w14:textId="77777777" w:rsidR="006670D9" w:rsidRDefault="006670D9">
      <w:pPr>
        <w:pStyle w:val="Heading1"/>
      </w:pPr>
      <w:bookmarkStart w:id="44" w:name="_Toc124789502"/>
      <w:r>
        <w:t>General</w:t>
      </w:r>
      <w:bookmarkEnd w:id="44"/>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5" w:name="_Toc124789503"/>
      <w:r w:rsidR="00112944">
        <w:lastRenderedPageBreak/>
        <w:t>Writing</w:t>
      </w:r>
      <w:bookmarkEnd w:id="45"/>
    </w:p>
    <w:p w14:paraId="685FCB7E" w14:textId="7828ABB6"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32"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" filled="f" strokecolor="black [3213]">
                <v:textbo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xml:space="preserve">, or using software </w:t>
      </w:r>
      <w:r w:rsidR="0046021B">
        <w:rPr>
          <w:sz w:val="24"/>
        </w:rPr>
        <w:t xml:space="preserve">tools </w:t>
      </w:r>
      <w:r w:rsidR="00724E92">
        <w:rPr>
          <w:sz w:val="24"/>
        </w:rPr>
        <w:t>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34FA0585" w:rsidR="00811536" w:rsidRPr="0046021B" w:rsidRDefault="00811536">
      <w:pPr>
        <w:rPr>
          <w:b/>
          <w:bCs/>
          <w:sz w:val="24"/>
        </w:rPr>
      </w:pPr>
      <w:r w:rsidRPr="0046021B">
        <w:rPr>
          <w:b/>
          <w:bCs/>
          <w:sz w:val="24"/>
        </w:rPr>
        <w:t>For the writer who is used to producing a paper the night before it is due, this process will be foreign, but will help produce shorter and better documents.</w:t>
      </w:r>
      <w:r w:rsidR="0046021B">
        <w:rPr>
          <w:b/>
          <w:bCs/>
          <w:sz w:val="24"/>
        </w:rPr>
        <w:t xml:space="preserve"> This kind of process is the foundation for good written content.</w:t>
      </w:r>
    </w:p>
    <w:p w14:paraId="016E1DCB" w14:textId="382A8EE0" w:rsidR="00112944" w:rsidRDefault="00112944">
      <w:pPr>
        <w:rPr>
          <w:sz w:val="24"/>
        </w:rPr>
      </w:pPr>
    </w:p>
    <w:p w14:paraId="6E585EC9" w14:textId="624515FC"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33"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" filled="f" strokecolor="black [3213]">
                <v:textbo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w:t>
      </w:r>
      <w:r w:rsidR="0046021B">
        <w:rPr>
          <w:sz w:val="24"/>
        </w:rPr>
        <w:t>,</w:t>
      </w:r>
      <w:r w:rsidR="00112944">
        <w:rPr>
          <w:sz w:val="24"/>
        </w:rPr>
        <w:t xml:space="preserve"> word</w:t>
      </w:r>
      <w:r w:rsidR="0046021B">
        <w:rPr>
          <w:sz w:val="24"/>
        </w:rPr>
        <w:t>, or character</w:t>
      </w:r>
      <w:r w:rsidR="00112944">
        <w:rPr>
          <w:sz w:val="24"/>
        </w:rPr>
        <w:t xml:space="preserve"> count.  </w:t>
      </w:r>
      <w:r w:rsidR="00811536">
        <w:rPr>
          <w:sz w:val="24"/>
        </w:rPr>
        <w:t xml:space="preserve">In this course we will emphasize </w:t>
      </w:r>
      <w:r w:rsidR="0046021B">
        <w:rPr>
          <w:sz w:val="24"/>
        </w:rPr>
        <w:t>efficient and effective use of words and time</w:t>
      </w:r>
      <w:r w:rsidR="00811536">
        <w:rPr>
          <w:sz w:val="24"/>
        </w:rPr>
        <w:t>.</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25B8CCC7" w14:textId="77777777" w:rsidR="003E454F" w:rsidRPr="003E454F" w:rsidRDefault="00811536" w:rsidP="003E454F">
      <w:pPr>
        <w:pStyle w:val="ListParagraph"/>
        <w:numPr>
          <w:ilvl w:val="0"/>
          <w:numId w:val="30"/>
        </w:numPr>
        <w:rPr>
          <w:b/>
          <w:sz w:val="24"/>
        </w:rPr>
      </w:pPr>
      <w:r w:rsidRPr="00811536">
        <w:rPr>
          <w:b/>
          <w:sz w:val="24"/>
        </w:rPr>
        <w:t>Say what you will say, say it, say what you said, but not quite:</w:t>
      </w:r>
    </w:p>
    <w:p w14:paraId="1A26A5FA" w14:textId="7E82C89C" w:rsidR="003E454F" w:rsidRPr="003E454F" w:rsidRDefault="003E454F" w:rsidP="003E454F">
      <w:pPr>
        <w:pStyle w:val="ListParagraph"/>
        <w:numPr>
          <w:ilvl w:val="1"/>
          <w:numId w:val="30"/>
        </w:numPr>
        <w:rPr>
          <w:b/>
          <w:sz w:val="24"/>
        </w:rPr>
      </w:pPr>
      <w:r w:rsidRPr="003E454F">
        <w:rPr>
          <w:b/>
          <w:sz w:val="24"/>
        </w:rPr>
        <w:t>Intro:</w:t>
      </w:r>
      <w:r>
        <w:rPr>
          <w:bCs/>
          <w:sz w:val="24"/>
        </w:rPr>
        <w:t xml:space="preserve"> </w:t>
      </w:r>
      <w:r>
        <w:rPr>
          <w:sz w:val="24"/>
        </w:rPr>
        <w:t>P</w:t>
      </w:r>
      <w:r w:rsidR="00AE68ED" w:rsidRPr="003E454F">
        <w:rPr>
          <w:sz w:val="24"/>
        </w:rPr>
        <w:t xml:space="preserve">rovide motivation and background for your readers, bringing them </w:t>
      </w:r>
      <w:r w:rsidR="00811536" w:rsidRPr="003E454F">
        <w:rPr>
          <w:sz w:val="24"/>
        </w:rPr>
        <w:t>into the context</w:t>
      </w:r>
      <w:r w:rsidR="00AE68ED" w:rsidRPr="003E454F">
        <w:rPr>
          <w:sz w:val="24"/>
        </w:rPr>
        <w:t xml:space="preserve"> you will create</w:t>
      </w:r>
      <w:r w:rsidR="00811536" w:rsidRPr="003E454F">
        <w:rPr>
          <w:sz w:val="24"/>
        </w:rPr>
        <w:t xml:space="preserve">. </w:t>
      </w:r>
    </w:p>
    <w:p w14:paraId="5B29118F" w14:textId="3DBABAF8" w:rsidR="003E454F" w:rsidRPr="003E454F" w:rsidRDefault="003E454F" w:rsidP="003E454F">
      <w:pPr>
        <w:pStyle w:val="ListParagraph"/>
        <w:numPr>
          <w:ilvl w:val="1"/>
          <w:numId w:val="30"/>
        </w:numPr>
        <w:rPr>
          <w:b/>
          <w:sz w:val="24"/>
        </w:rPr>
      </w:pPr>
      <w:r w:rsidRPr="003E454F">
        <w:rPr>
          <w:b/>
          <w:bCs/>
          <w:sz w:val="24"/>
        </w:rPr>
        <w:t>Body:</w:t>
      </w:r>
      <w:r>
        <w:rPr>
          <w:sz w:val="24"/>
        </w:rPr>
        <w:t xml:space="preserve"> P</w:t>
      </w:r>
      <w:r w:rsidR="00811536" w:rsidRPr="003E454F">
        <w:rPr>
          <w:sz w:val="24"/>
        </w:rPr>
        <w:t>resent your major ideas in tightly written</w:t>
      </w:r>
      <w:r w:rsidR="00AE68ED" w:rsidRPr="003E454F">
        <w:rPr>
          <w:sz w:val="24"/>
        </w:rPr>
        <w:t>,</w:t>
      </w:r>
      <w:r w:rsidR="00811536" w:rsidRPr="003E454F">
        <w:rPr>
          <w:sz w:val="24"/>
        </w:rPr>
        <w:t xml:space="preserve"> compact paragraphs that flow logically from one to the next.  </w:t>
      </w:r>
      <w:r>
        <w:rPr>
          <w:sz w:val="24"/>
        </w:rPr>
        <w:t xml:space="preserve">Imagine </w:t>
      </w:r>
    </w:p>
    <w:p w14:paraId="4DD32A76" w14:textId="4321BF5A" w:rsidR="00811536" w:rsidRPr="003E454F" w:rsidRDefault="003E454F" w:rsidP="003E454F">
      <w:pPr>
        <w:pStyle w:val="ListParagraph"/>
        <w:numPr>
          <w:ilvl w:val="1"/>
          <w:numId w:val="30"/>
        </w:numPr>
        <w:rPr>
          <w:b/>
          <w:sz w:val="24"/>
        </w:rPr>
      </w:pPr>
      <w:r>
        <w:rPr>
          <w:b/>
          <w:bCs/>
          <w:sz w:val="24"/>
        </w:rPr>
        <w:t>Conclusion:</w:t>
      </w:r>
      <w:r>
        <w:rPr>
          <w:sz w:val="24"/>
        </w:rPr>
        <w:t xml:space="preserve"> R</w:t>
      </w:r>
      <w:r w:rsidR="00811536" w:rsidRPr="003E454F">
        <w:rPr>
          <w:sz w:val="24"/>
        </w:rPr>
        <w:t>eview your main points and synthesize points that were implicit</w:t>
      </w:r>
      <w:r w:rsidR="00AE68ED" w:rsidRPr="003E454F">
        <w:rPr>
          <w:sz w:val="24"/>
        </w:rPr>
        <w:t>, so that your conclusion has impact.</w:t>
      </w:r>
      <w:r>
        <w:rPr>
          <w:sz w:val="24"/>
        </w:rPr>
        <w:t xml:space="preserve"> One way to think of the conclusion is to imagine you are walking home with a friend from a movie.  You describe the highlights knowing that your friend just saw the movie too.</w:t>
      </w:r>
      <w:r w:rsidR="00AE68ED" w:rsidRPr="003E454F">
        <w:rPr>
          <w:sz w:val="24"/>
        </w:rPr>
        <w:br/>
      </w:r>
    </w:p>
    <w:p w14:paraId="28C5C241" w14:textId="2E6C4FE5" w:rsidR="00AE68ED" w:rsidRPr="00C40D71" w:rsidRDefault="0031555C"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71552" behindDoc="0" locked="0" layoutInCell="1" allowOverlap="1" wp14:anchorId="2A1EC8E2" wp14:editId="302EC212">
                <wp:simplePos x="0" y="0"/>
                <wp:positionH relativeFrom="column">
                  <wp:posOffset>2538095</wp:posOffset>
                </wp:positionH>
                <wp:positionV relativeFrom="paragraph">
                  <wp:posOffset>1362075</wp:posOffset>
                </wp:positionV>
                <wp:extent cx="2266315" cy="1245870"/>
                <wp:effectExtent l="0" t="0" r="6985" b="11430"/>
                <wp:wrapSquare wrapText="bothSides"/>
                <wp:docPr id="7" name="Text Box 7"/>
                <wp:cNvGraphicFramePr/>
                <a:graphic xmlns:a="http://schemas.openxmlformats.org/drawingml/2006/main">
                  <a:graphicData uri="http://schemas.microsoft.com/office/word/2010/wordprocessingShape">
                    <wps:wsp>
                      <wps:cNvSpPr txBox="1"/>
                      <wps:spPr>
                        <a:xfrm>
                          <a:off x="0" y="0"/>
                          <a:ext cx="2266315" cy="124587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C8E2" id="Text Box 7" o:spid="_x0000_s1034" type="#_x0000_t202" style="position:absolute;left:0;text-align:left;margin-left:199.85pt;margin-top:107.25pt;width:178.45pt;height:9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" filled="f" strokecolor="black [3213]">
                <v:textbo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v:textbox>
                <w10:wrap type="square"/>
              </v:shape>
            </w:pict>
          </mc:Fallback>
        </mc:AlternateContent>
      </w:r>
      <w:r w:rsidR="00AE68ED" w:rsidRPr="00112944">
        <w:rPr>
          <w:noProof/>
          <w:sz w:val="24"/>
        </w:rPr>
        <mc:AlternateContent>
          <mc:Choice Requires="wps">
            <w:drawing>
              <wp:anchor distT="0" distB="0" distL="114300" distR="114300" simplePos="0" relativeHeight="251665408" behindDoc="0" locked="0" layoutInCell="1" allowOverlap="1" wp14:anchorId="352C6AE7" wp14:editId="171D12B4">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35"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" filled="f" strokecolor="black [3213]">
                <v:textbo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sidR="00AE68ED">
        <w:rPr>
          <w:b/>
          <w:sz w:val="24"/>
        </w:rPr>
        <w:t xml:space="preserve">nough words, no more: </w:t>
      </w:r>
      <w:r w:rsidR="00AE68ED">
        <w:rPr>
          <w:sz w:val="24"/>
        </w:rPr>
        <w:t>This is our class motto for writing</w:t>
      </w:r>
      <w:r w:rsidR="0078527F">
        <w:rPr>
          <w:rStyle w:val="FootnoteReference"/>
        </w:rPr>
        <w:footnoteReference w:id="4"/>
      </w:r>
      <w:r w:rsidR="00AE68ED">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111D5C58"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bookmarkStart w:id="46" w:name="_Toc124789504"/>
    <w:p w14:paraId="5CBD5507" w14:textId="3A667E11" w:rsidR="006670D9" w:rsidRDefault="00C35C23">
      <w:pPr>
        <w:pStyle w:val="Heading1"/>
      </w:pPr>
      <w:r w:rsidRPr="00112944">
        <w:rPr>
          <w:noProof/>
        </w:rPr>
        <w:lastRenderedPageBreak/>
        <mc:AlternateContent>
          <mc:Choice Requires="wps">
            <w:drawing>
              <wp:anchor distT="0" distB="0" distL="114300" distR="114300" simplePos="0" relativeHeight="251667456" behindDoc="0" locked="0" layoutInCell="1" allowOverlap="1" wp14:anchorId="32AD77AB" wp14:editId="5B6E9BCD">
                <wp:simplePos x="0" y="0"/>
                <wp:positionH relativeFrom="column">
                  <wp:posOffset>2615565</wp:posOffset>
                </wp:positionH>
                <wp:positionV relativeFrom="paragraph">
                  <wp:posOffset>316618</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8E2CA3" w:rsidRPr="006521C3" w:rsidRDefault="008E2CA3"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6" type="#_x0000_t202" style="position:absolute;margin-left:205.95pt;margin-top:24.9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" filled="f" strokecolor="black [3213]">
                <v:textbox>
                  <w:txbxContent>
                    <w:p w14:paraId="3F182AF8" w14:textId="7835A95E" w:rsidR="008E2CA3" w:rsidRPr="006521C3" w:rsidRDefault="008E2CA3" w:rsidP="00C35C23">
                      <w:pPr>
                        <w:rPr>
                          <w:sz w:val="32"/>
                        </w:rPr>
                      </w:pPr>
                      <w:r>
                        <w:rPr>
                          <w:sz w:val="32"/>
                        </w:rPr>
                        <w:t>As an actor engages with the scene, so should you interact with your slides.</w:t>
                      </w:r>
                    </w:p>
                  </w:txbxContent>
                </v:textbox>
                <w10:wrap type="square"/>
              </v:shape>
            </w:pict>
          </mc:Fallback>
        </mc:AlternateContent>
      </w:r>
      <w:r w:rsidR="006670D9">
        <w:t>Present</w:t>
      </w:r>
      <w:r w:rsidR="0046021B">
        <w:t>ing</w:t>
      </w:r>
      <w:bookmarkEnd w:id="46"/>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07A1EE5F" w14:textId="77777777" w:rsidR="0096796E" w:rsidRDefault="0096796E" w:rsidP="0096796E">
      <w:pPr>
        <w:pStyle w:val="BodyText"/>
        <w:jc w:val="left"/>
      </w:pPr>
    </w:p>
    <w:bookmarkStart w:id="47" w:name="_Toc124789505"/>
    <w:p w14:paraId="39263008" w14:textId="4616DE03" w:rsidR="0046021B" w:rsidRDefault="0046021B" w:rsidP="0046021B">
      <w:pPr>
        <w:pStyle w:val="Heading1"/>
      </w:pPr>
      <w:r w:rsidRPr="00112944">
        <w:rPr>
          <w:noProof/>
        </w:rPr>
        <mc:AlternateContent>
          <mc:Choice Requires="wps">
            <w:drawing>
              <wp:anchor distT="0" distB="0" distL="114300" distR="114300" simplePos="0" relativeHeight="251681792" behindDoc="0" locked="0" layoutInCell="1" allowOverlap="1" wp14:anchorId="1CD579C1" wp14:editId="44ACA346">
                <wp:simplePos x="0" y="0"/>
                <wp:positionH relativeFrom="column">
                  <wp:posOffset>2615565</wp:posOffset>
                </wp:positionH>
                <wp:positionV relativeFrom="paragraph">
                  <wp:posOffset>316618</wp:posOffset>
                </wp:positionV>
                <wp:extent cx="2256155" cy="831215"/>
                <wp:effectExtent l="0" t="0" r="29845" b="32385"/>
                <wp:wrapSquare wrapText="bothSides"/>
                <wp:docPr id="12" name="Text Box 12"/>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01BD19" w14:textId="57C881F6" w:rsidR="0046021B" w:rsidRPr="006521C3" w:rsidRDefault="0046021B" w:rsidP="0046021B">
                            <w:pPr>
                              <w:rPr>
                                <w:sz w:val="32"/>
                              </w:rPr>
                            </w:pPr>
                            <w:r>
                              <w:rPr>
                                <w:sz w:val="32"/>
                              </w:rPr>
                              <w:t xml:space="preserve">Dialogue is essential: Knowledge is created on the edges.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579C1" id="Text Box 12" o:spid="_x0000_s1037" type="#_x0000_t202" style="position:absolute;margin-left:205.95pt;margin-top:24.95pt;width:177.65pt;height:6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" filled="f" strokecolor="black [3213]">
                <v:textbox>
                  <w:txbxContent>
                    <w:p w14:paraId="6B01BD19" w14:textId="57C881F6" w:rsidR="0046021B" w:rsidRPr="006521C3" w:rsidRDefault="0046021B" w:rsidP="0046021B">
                      <w:pPr>
                        <w:rPr>
                          <w:sz w:val="32"/>
                        </w:rPr>
                      </w:pPr>
                      <w:r>
                        <w:rPr>
                          <w:sz w:val="32"/>
                        </w:rPr>
                        <w:t xml:space="preserve">Dialogue is essential: Knowledge is created on the edges.  </w:t>
                      </w:r>
                    </w:p>
                  </w:txbxContent>
                </v:textbox>
                <w10:wrap type="square"/>
              </v:shape>
            </w:pict>
          </mc:Fallback>
        </mc:AlternateContent>
      </w:r>
      <w:r>
        <w:t>Dialogue</w:t>
      </w:r>
      <w:bookmarkEnd w:id="47"/>
    </w:p>
    <w:p w14:paraId="090D6AFE" w14:textId="3FBC5FB7" w:rsidR="0046021B" w:rsidRDefault="0046021B" w:rsidP="0046021B">
      <w:pPr>
        <w:pStyle w:val="BodyText"/>
      </w:pPr>
      <w:r>
        <w:t xml:space="preserve">The deepest form of communication is dialogue.  Within a community, knowledge is created when people engage in dialogue and build a better understanding than would be possible for any individual.  </w:t>
      </w:r>
    </w:p>
    <w:p w14:paraId="62CE3BB5" w14:textId="46E3BE7C" w:rsidR="0046021B" w:rsidRDefault="0046021B" w:rsidP="0046021B">
      <w:pPr>
        <w:pStyle w:val="BodyText"/>
      </w:pPr>
      <w:r>
        <w:t>Because generative AI tools can create content of similar style, depth, and quality as a person, a large portion of your course grade will be determined from how you demonstrate your knowledge in interactive dialogue throughout the course.</w:t>
      </w:r>
    </w:p>
    <w:p w14:paraId="3AFAF59F" w14:textId="7B22396B" w:rsidR="0046021B" w:rsidRPr="0096796E" w:rsidRDefault="0046021B" w:rsidP="0096796E">
      <w:pPr>
        <w:pStyle w:val="BodyText"/>
        <w:jc w:val="left"/>
        <w:sectPr w:rsidR="0046021B" w:rsidRPr="0096796E">
          <w:headerReference w:type="default" r:id="rId22"/>
          <w:headerReference w:type="first" r:id="rId23"/>
          <w:pgSz w:w="12240" w:h="15840" w:code="1"/>
          <w:pgMar w:top="1800" w:right="1200" w:bottom="1800" w:left="3360" w:header="960" w:footer="960" w:gutter="0"/>
          <w:cols w:space="360"/>
          <w:titlePg/>
        </w:sectPr>
      </w:pP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8" w:name="_Toc124789506"/>
      <w:r>
        <w:t>Course Assignments</w:t>
      </w:r>
      <w:bookmarkEnd w:id="48"/>
    </w:p>
    <w:p w14:paraId="5DC1D2C6" w14:textId="7C7A3363" w:rsidR="006670D9" w:rsidRDefault="006670D9">
      <w:pPr>
        <w:pStyle w:val="ChapterSubtitle"/>
      </w:pPr>
      <w:r>
        <w:t xml:space="preserve">Detailed descriptions of course assignments for the entire </w:t>
      </w:r>
      <w:r w:rsidR="00860441">
        <w:t>course</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08BBAE68" w:rsidR="006670D9" w:rsidRDefault="006670D9">
      <w:pPr>
        <w:pStyle w:val="BodyText"/>
      </w:pPr>
      <w:r>
        <w:t>his chapter describes all major course assignments in detail.  In addition to the assignments described here, we will have smaller exercises as part of class discussions.</w:t>
      </w:r>
      <w:r w:rsidR="002313AD">
        <w:t xml:space="preserve"> </w:t>
      </w:r>
    </w:p>
    <w:p w14:paraId="62AD5E48" w14:textId="5C269CB6" w:rsidR="006670D9" w:rsidRDefault="006670D9">
      <w:pPr>
        <w:pStyle w:val="Heading1"/>
      </w:pPr>
      <w:bookmarkStart w:id="49" w:name="_Toc124789507"/>
      <w:r>
        <w:t xml:space="preserve">Recurrent Assignment: </w:t>
      </w:r>
      <w:r w:rsidR="00CB5CD8">
        <w:t>Self-</w:t>
      </w:r>
      <w:r w:rsidR="007A1BCE">
        <w:t>teaching</w:t>
      </w:r>
      <w:r w:rsidR="002C429D">
        <w:t xml:space="preserve"> reflection</w:t>
      </w:r>
      <w:r w:rsidR="00CB5CD8">
        <w:t>s</w:t>
      </w:r>
      <w:bookmarkEnd w:id="49"/>
    </w:p>
    <w:p w14:paraId="3006E665" w14:textId="0A9CD387" w:rsidR="006670D9" w:rsidRDefault="006670D9">
      <w:pPr>
        <w:pStyle w:val="BodyText"/>
        <w:rPr>
          <w:b/>
          <w:bCs/>
        </w:rPr>
      </w:pPr>
      <w:r>
        <w:rPr>
          <w:b/>
          <w:bCs/>
        </w:rPr>
        <w:t xml:space="preserve">Due: </w:t>
      </w:r>
      <w:r>
        <w:rPr>
          <w:b/>
          <w:bCs/>
        </w:rPr>
        <w:tab/>
      </w:r>
      <w:r w:rsidR="00782F07">
        <w:rPr>
          <w:b/>
          <w:bCs/>
        </w:rPr>
        <w:t xml:space="preserve">Every </w:t>
      </w:r>
      <w:r w:rsidR="00A41CD7">
        <w:rPr>
          <w:b/>
          <w:bCs/>
        </w:rPr>
        <w:t>Friday</w:t>
      </w:r>
      <w:r w:rsidR="00782F07">
        <w:rPr>
          <w:b/>
          <w:bCs/>
        </w:rPr>
        <w:t xml:space="preserve"> </w:t>
      </w:r>
      <w:r w:rsidR="00871ABA">
        <w:rPr>
          <w:b/>
          <w:bCs/>
        </w:rPr>
        <w:t xml:space="preserve">by </w:t>
      </w:r>
      <w:r w:rsidR="004A121C">
        <w:rPr>
          <w:b/>
          <w:bCs/>
        </w:rPr>
        <w:t xml:space="preserve">12 noon, except </w:t>
      </w:r>
      <w:r w:rsidR="00A41CD7">
        <w:rPr>
          <w:b/>
          <w:bCs/>
        </w:rPr>
        <w:t>official semester breaks (Thanksgiving, Spring Break, Easter and similar)</w:t>
      </w:r>
      <w:r w:rsidR="00782F07">
        <w:rPr>
          <w:b/>
          <w:bCs/>
        </w:rPr>
        <w:t>.</w:t>
      </w:r>
    </w:p>
    <w:p w14:paraId="13C17C4C" w14:textId="66DB4E48" w:rsidR="006670D9" w:rsidRDefault="006670D9">
      <w:pPr>
        <w:pStyle w:val="BodyText"/>
        <w:jc w:val="left"/>
      </w:pPr>
      <w:r>
        <w:rPr>
          <w:b/>
          <w:bCs/>
        </w:rPr>
        <w:t xml:space="preserve">Description: </w:t>
      </w:r>
      <w:r>
        <w:t>One of the primary objectives of this course is to foster habits of continuing education.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4F274CFD" w:rsidR="006670D9" w:rsidRDefault="006670D9">
      <w:pPr>
        <w:pStyle w:val="BodyText"/>
        <w:numPr>
          <w:ilvl w:val="0"/>
          <w:numId w:val="19"/>
        </w:numPr>
        <w:jc w:val="left"/>
      </w:pPr>
      <w:r>
        <w:t>Read</w:t>
      </w:r>
      <w:r w:rsidR="00782F07">
        <w:t xml:space="preserve"> one </w:t>
      </w:r>
      <w:r>
        <w:t xml:space="preserve">article </w:t>
      </w:r>
      <w:r w:rsidR="00782F07">
        <w:t>and watch or listen to one audio/video resources</w:t>
      </w:r>
      <w:r>
        <w:t>.</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6D8288F2" w:rsidR="006670D9" w:rsidRDefault="00782F07">
      <w:pPr>
        <w:pStyle w:val="BodyText"/>
        <w:numPr>
          <w:ilvl w:val="0"/>
          <w:numId w:val="19"/>
        </w:numPr>
        <w:jc w:val="left"/>
      </w:pPr>
      <w:r>
        <w:t xml:space="preserve">The other source </w:t>
      </w:r>
      <w:r w:rsidR="006670D9">
        <w:t xml:space="preserve">can be from any resource including business and technology newspapers, as long as the article has some connection to computing. </w:t>
      </w:r>
      <w:r w:rsidR="00E0117A">
        <w:t xml:space="preserve">TED talks, </w:t>
      </w:r>
      <w:r w:rsidR="00A41CD7">
        <w:t>YouTube videos</w:t>
      </w:r>
      <w:r w:rsidR="00E0117A">
        <w:t>, Khan Academy, or similar resources are acceptable.</w:t>
      </w:r>
    </w:p>
    <w:p w14:paraId="3F8738E7" w14:textId="387AA56B"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A41CD7">
        <w:t>reflections</w:t>
      </w:r>
      <w:r>
        <w:t xml:space="preserve"> </w:t>
      </w:r>
      <w:r w:rsidR="00A41CD7">
        <w:t>on the content from</w:t>
      </w:r>
      <w:r>
        <w:t xml:space="preserve"> their sources </w:t>
      </w:r>
      <w:r w:rsidR="00C807B7">
        <w:t xml:space="preserve">The </w:t>
      </w:r>
      <w:r w:rsidR="00A41CD7">
        <w:t>reflections</w:t>
      </w:r>
      <w:r w:rsidR="00C807B7">
        <w:t xml:space="preserve"> should include any reaction you had to it</w:t>
      </w:r>
      <w:r w:rsidR="00A41CD7">
        <w:t>s</w:t>
      </w:r>
      <w:r w:rsidR="00C807B7">
        <w:t xml:space="preserve"> contents</w:t>
      </w:r>
      <w:r w:rsidR="006670D9">
        <w:t xml:space="preserve">.  </w:t>
      </w:r>
    </w:p>
    <w:p w14:paraId="419EBB74" w14:textId="23D21E34" w:rsidR="006670D9" w:rsidRDefault="006670D9">
      <w:pPr>
        <w:pStyle w:val="BodyText"/>
        <w:numPr>
          <w:ilvl w:val="0"/>
          <w:numId w:val="19"/>
        </w:numPr>
        <w:jc w:val="left"/>
      </w:pPr>
      <w:r>
        <w:t xml:space="preserve"> NOTE: After the first two </w:t>
      </w:r>
      <w:r w:rsidR="00782F07">
        <w:t>assignments</w:t>
      </w:r>
      <w:r>
        <w:t xml:space="preserve">, </w:t>
      </w:r>
      <w:r w:rsidR="00E0117A">
        <w:t>sources</w:t>
      </w:r>
      <w:r>
        <w:t xml:space="preserve"> must be selected from </w:t>
      </w:r>
      <w:r w:rsidRPr="00765136">
        <w:rPr>
          <w:b/>
        </w:rPr>
        <w:t>outside</w:t>
      </w:r>
      <w:r>
        <w:t xml:space="preserve"> your SOTF topic area.</w:t>
      </w:r>
    </w:p>
    <w:p w14:paraId="4EDD6989" w14:textId="6E44F1F6" w:rsidR="005B0CD3" w:rsidRDefault="005B0CD3">
      <w:pPr>
        <w:pStyle w:val="BodyText"/>
        <w:numPr>
          <w:ilvl w:val="0"/>
          <w:numId w:val="19"/>
        </w:numPr>
        <w:jc w:val="left"/>
      </w:pPr>
      <w:r>
        <w:t>As class schedules permit, we will discuss some of the submitted reviews in class. Come prepared!</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50" w:name="_Toc124789508"/>
      <w:r>
        <w:lastRenderedPageBreak/>
        <w:t>Recurrent Assignment: Class Discussion</w:t>
      </w:r>
      <w:bookmarkEnd w:id="50"/>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BAAC9B" w14:textId="77777777" w:rsidR="0046021B" w:rsidRDefault="0046021B" w:rsidP="001762C0">
      <w:pPr>
        <w:pStyle w:val="BodyText"/>
        <w:numPr>
          <w:ilvl w:val="0"/>
          <w:numId w:val="28"/>
        </w:numPr>
        <w:jc w:val="left"/>
      </w:pPr>
      <w:r>
        <w:t>Complete any pre-class preparations.</w:t>
      </w:r>
    </w:p>
    <w:p w14:paraId="13492C1D" w14:textId="3BE9CF18"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4216F11B" w14:textId="77777777" w:rsidR="003F7B64" w:rsidRDefault="005A616B" w:rsidP="003F7B64">
      <w:pPr>
        <w:pStyle w:val="BodyText"/>
        <w:numPr>
          <w:ilvl w:val="0"/>
          <w:numId w:val="28"/>
        </w:numPr>
        <w:jc w:val="left"/>
      </w:pPr>
      <w:r>
        <w:t xml:space="preserve">We will also discuss current topics in computer science on a regular basis using articles </w:t>
      </w:r>
      <w:r w:rsidR="0096796E">
        <w:t xml:space="preserve">or books </w:t>
      </w:r>
      <w:r>
        <w:t>that were assigned for reading between classes</w:t>
      </w:r>
      <w:r w:rsidR="003F7B64">
        <w:t>.</w:t>
      </w:r>
    </w:p>
    <w:p w14:paraId="2E1865A1" w14:textId="13EEEBDE" w:rsidR="003F7B64" w:rsidRDefault="005A616B" w:rsidP="003F7B64">
      <w:pPr>
        <w:pStyle w:val="BodyText"/>
        <w:numPr>
          <w:ilvl w:val="0"/>
          <w:numId w:val="28"/>
        </w:numPr>
        <w:jc w:val="left"/>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p>
    <w:p w14:paraId="4B79224E" w14:textId="488AC403" w:rsidR="0046021B" w:rsidRDefault="0046021B" w:rsidP="0046021B">
      <w:pPr>
        <w:pStyle w:val="Heading1"/>
      </w:pPr>
      <w:bookmarkStart w:id="51" w:name="_Toc124789509"/>
      <w:r>
        <w:t>Recurrent Assignments: Technical Writing</w:t>
      </w:r>
      <w:bookmarkEnd w:id="51"/>
    </w:p>
    <w:p w14:paraId="0125DAAA" w14:textId="7D762675" w:rsidR="0046021B" w:rsidRDefault="0046021B" w:rsidP="0046021B">
      <w:pPr>
        <w:pStyle w:val="BodyText"/>
        <w:rPr>
          <w:b/>
          <w:bCs/>
        </w:rPr>
      </w:pPr>
      <w:r>
        <w:rPr>
          <w:b/>
          <w:bCs/>
        </w:rPr>
        <w:t xml:space="preserve">Due: </w:t>
      </w:r>
      <w:r>
        <w:rPr>
          <w:b/>
          <w:bCs/>
        </w:rPr>
        <w:tab/>
        <w:t>As directed on class website.</w:t>
      </w:r>
    </w:p>
    <w:p w14:paraId="24425472" w14:textId="299B2C44" w:rsidR="0046021B" w:rsidRDefault="0046021B" w:rsidP="0046021B">
      <w:pPr>
        <w:pStyle w:val="BodyText"/>
        <w:jc w:val="left"/>
      </w:pPr>
      <w:r>
        <w:rPr>
          <w:b/>
          <w:bCs/>
        </w:rPr>
        <w:t xml:space="preserve">Description: </w:t>
      </w:r>
      <w:r>
        <w:t>We will learn about and practice writing content in the form of abstracts, position papers, essays, and via generative AI tools.  These assignments will be scheduled throughout the semester.</w:t>
      </w:r>
    </w:p>
    <w:p w14:paraId="4FDB6416" w14:textId="77777777" w:rsidR="0046021B" w:rsidRDefault="0046021B" w:rsidP="0046021B">
      <w:pPr>
        <w:pStyle w:val="BodyText"/>
        <w:jc w:val="left"/>
      </w:pPr>
    </w:p>
    <w:p w14:paraId="022E252A" w14:textId="7F8CCA82" w:rsidR="006670D9" w:rsidRDefault="006670D9" w:rsidP="003F7B64">
      <w:pPr>
        <w:pStyle w:val="Heading1"/>
      </w:pPr>
      <w:r>
        <w:br w:type="page"/>
      </w:r>
      <w:bookmarkStart w:id="52" w:name="_Toc124789510"/>
      <w:r>
        <w:lastRenderedPageBreak/>
        <w:t xml:space="preserve">Assignment 1: </w:t>
      </w:r>
      <w:r w:rsidR="005412D0">
        <w:t>Survey</w:t>
      </w:r>
      <w:bookmarkEnd w:id="52"/>
    </w:p>
    <w:p w14:paraId="07932DEE" w14:textId="77777777" w:rsidR="008C1363" w:rsidRDefault="006670D9">
      <w:pPr>
        <w:pStyle w:val="BodyText"/>
      </w:pPr>
      <w:r>
        <w:rPr>
          <w:b/>
          <w:bCs/>
        </w:rPr>
        <w:t>Description:</w:t>
      </w:r>
      <w:r>
        <w:t xml:space="preserve">  </w:t>
      </w:r>
      <w:r w:rsidR="006D2D01">
        <w:t xml:space="preserve">A survey project is focused on finding previous work in a research topic area.  In this assignment you will find and assimilate a core collection of articles, videos and audio recordings that help you to form your first mental model of your topic area.  </w:t>
      </w:r>
    </w:p>
    <w:p w14:paraId="621500C3" w14:textId="0E4BA40B" w:rsidR="00C35A8D" w:rsidRDefault="00C35A8D">
      <w:pPr>
        <w:pStyle w:val="BodyText"/>
      </w:pPr>
      <w:r>
        <w:t xml:space="preserve">To prepare for your survey, you will </w:t>
      </w:r>
      <w:r w:rsidR="00E27037">
        <w:t>collect</w:t>
      </w:r>
      <w:r>
        <w:t xml:space="preserve"> articles</w:t>
      </w:r>
      <w:r w:rsidR="0046021B">
        <w:t>, generated content</w:t>
      </w:r>
      <w:r>
        <w:t xml:space="preserve">, </w:t>
      </w:r>
      <w:r w:rsidR="004A7866">
        <w:t>videos,</w:t>
      </w:r>
      <w:r>
        <w:t xml:space="preserve"> and audio recordings that help you understand the core principles of your research topic.  These first resources are essential for getting a good foundation for the rest of the semester.</w:t>
      </w:r>
    </w:p>
    <w:p w14:paraId="228C30CA" w14:textId="2E273207" w:rsidR="006670D9" w:rsidRDefault="00C35A8D">
      <w:pPr>
        <w:pStyle w:val="BodyText"/>
      </w:pPr>
      <w:r>
        <w:t xml:space="preserve">If you have a topic area whose foundation is </w:t>
      </w:r>
      <w:r w:rsidR="00D73BC8">
        <w:t>related</w:t>
      </w:r>
      <w:r>
        <w:t xml:space="preserve"> to other students, you are encouraged to share resources you find with those other students.  Your instructor will help you identify possible resource sharing opportunities.</w:t>
      </w:r>
    </w:p>
    <w:p w14:paraId="77386961" w14:textId="77777777" w:rsidR="006670D9" w:rsidRDefault="006670D9">
      <w:pPr>
        <w:pStyle w:val="BodyText"/>
        <w:rPr>
          <w:b/>
          <w:bCs/>
        </w:rPr>
      </w:pPr>
      <w:r>
        <w:rPr>
          <w:b/>
          <w:bCs/>
        </w:rPr>
        <w:t>Requirements:</w:t>
      </w:r>
    </w:p>
    <w:p w14:paraId="15AACAF7" w14:textId="19998434" w:rsidR="00360B1B" w:rsidRDefault="0046021B" w:rsidP="005412D0">
      <w:pPr>
        <w:pStyle w:val="BodyText"/>
        <w:numPr>
          <w:ilvl w:val="0"/>
          <w:numId w:val="27"/>
        </w:numPr>
      </w:pPr>
      <w:r>
        <w:rPr>
          <w:b/>
          <w:bCs/>
        </w:rPr>
        <w:t xml:space="preserve">Paper: </w:t>
      </w:r>
      <w:r w:rsidR="006D2D01">
        <w:t xml:space="preserve">Each student </w:t>
      </w:r>
      <w:r w:rsidR="00360B1B">
        <w:t>will write a survey paper.</w:t>
      </w:r>
      <w:r w:rsidR="00A73A0C">
        <w:t xml:space="preserve">  The survey paper has two purposes: </w:t>
      </w:r>
      <w:r w:rsidR="00A73A0C" w:rsidRPr="00C1101A">
        <w:rPr>
          <w:b/>
          <w:bCs/>
        </w:rPr>
        <w:t>inform your reader on basic concepts and cite the resources you have used to learn what you know.</w:t>
      </w:r>
    </w:p>
    <w:p w14:paraId="4B5292C7" w14:textId="768BFF60" w:rsidR="00360B1B" w:rsidRDefault="00360B1B" w:rsidP="003D5B67">
      <w:pPr>
        <w:pStyle w:val="BodyText"/>
        <w:numPr>
          <w:ilvl w:val="1"/>
          <w:numId w:val="34"/>
        </w:numPr>
      </w:pPr>
      <w:r>
        <w:t xml:space="preserve"> </w:t>
      </w:r>
      <w:r w:rsidR="00A73A0C">
        <w:rPr>
          <w:b/>
          <w:bCs/>
        </w:rPr>
        <w:t xml:space="preserve">Inform the reader: </w:t>
      </w:r>
      <w:r w:rsidR="00C35A8D">
        <w:t xml:space="preserve">Your paper will provide a good high-level description of </w:t>
      </w:r>
      <w:r w:rsidR="00A73A0C">
        <w:t>the foundational ideas for your topic area.  For example, if your topic is machine learning for image recognition, you will provide a basic description of machine learning concepts and then talk about some common machine learning algorithms used for image recognition.  At this point in the semester, you will not necessarily understand image recognition algorithms in detail, but you will know the names of these algorithms.  In other words, you will know what you don’t know.</w:t>
      </w:r>
    </w:p>
    <w:p w14:paraId="582DD55D" w14:textId="66F04956" w:rsidR="00A73A0C" w:rsidRDefault="00C1101A" w:rsidP="003D5B67">
      <w:pPr>
        <w:pStyle w:val="BodyText"/>
        <w:numPr>
          <w:ilvl w:val="1"/>
          <w:numId w:val="34"/>
        </w:numPr>
      </w:pPr>
      <w:r>
        <w:rPr>
          <w:b/>
          <w:bCs/>
        </w:rPr>
        <w:t>Cite resources</w:t>
      </w:r>
      <w:r w:rsidR="00A73A0C">
        <w:rPr>
          <w:b/>
          <w:bCs/>
        </w:rPr>
        <w:t>:</w:t>
      </w:r>
      <w:r w:rsidR="00A73A0C">
        <w:t xml:space="preserve"> Most survey papers have </w:t>
      </w:r>
      <w:r w:rsidR="00E27037">
        <w:t>man</w:t>
      </w:r>
      <w:r w:rsidR="00333373">
        <w:t xml:space="preserve">y </w:t>
      </w:r>
      <w:r w:rsidR="00A73A0C">
        <w:t>citations</w:t>
      </w:r>
      <w:r>
        <w:t>, at least five, often ten or more.  The reason for this is that you are just getting started in the topic area and everything you are learning will come from reading watching or listening to someone else, learning from them.</w:t>
      </w:r>
    </w:p>
    <w:p w14:paraId="59C17CF6" w14:textId="77777777" w:rsidR="0046021B" w:rsidRDefault="00C1101A" w:rsidP="0046021B">
      <w:pPr>
        <w:pStyle w:val="BodyText"/>
        <w:numPr>
          <w:ilvl w:val="1"/>
          <w:numId w:val="34"/>
        </w:numPr>
        <w:tabs>
          <w:tab w:val="left" w:pos="1646"/>
        </w:tabs>
        <w:jc w:val="left"/>
      </w:pPr>
      <w:r>
        <w:t xml:space="preserve">There is no minimum or maximum length for this paper.  It should be long enough to accomplish the two purposes listed above.  </w:t>
      </w:r>
      <w:r w:rsidR="00360B1B">
        <w:t xml:space="preserve">A typical paper may have </w:t>
      </w:r>
      <w:r w:rsidR="006D2D01">
        <w:t>about 1000</w:t>
      </w:r>
      <w:r w:rsidR="00360B1B">
        <w:t xml:space="preserve"> words of </w:t>
      </w:r>
      <w:r w:rsidR="00360B1B">
        <w:rPr>
          <w:b/>
        </w:rPr>
        <w:t xml:space="preserve">compact </w:t>
      </w:r>
      <w:r w:rsidR="00360B1B">
        <w:t xml:space="preserve">text. </w:t>
      </w:r>
    </w:p>
    <w:p w14:paraId="7E0B7E80" w14:textId="78D52CC5" w:rsidR="006670D9" w:rsidRDefault="0046021B" w:rsidP="0046021B">
      <w:pPr>
        <w:pStyle w:val="BodyText"/>
        <w:numPr>
          <w:ilvl w:val="0"/>
          <w:numId w:val="34"/>
        </w:numPr>
        <w:tabs>
          <w:tab w:val="left" w:pos="1646"/>
        </w:tabs>
        <w:jc w:val="left"/>
      </w:pPr>
      <w:r>
        <w:rPr>
          <w:b/>
          <w:bCs/>
        </w:rPr>
        <w:t xml:space="preserve">Video: </w:t>
      </w:r>
      <w:r w:rsidR="005B0CD3">
        <w:t>Each student will record a 30 – 45 second video</w:t>
      </w:r>
      <w:r w:rsidR="00524841">
        <w:t xml:space="preserve"> that gives the viewer an essential idea of your topic</w:t>
      </w:r>
      <w:r w:rsidR="005B0CD3">
        <w:t>.  We will show all videos in class.</w:t>
      </w:r>
    </w:p>
    <w:p w14:paraId="36E0AA98" w14:textId="2CA3BCF8" w:rsidR="0046021B" w:rsidRDefault="0046021B" w:rsidP="0046021B">
      <w:pPr>
        <w:pStyle w:val="BodyText"/>
        <w:numPr>
          <w:ilvl w:val="0"/>
          <w:numId w:val="34"/>
        </w:numPr>
        <w:tabs>
          <w:tab w:val="left" w:pos="1646"/>
        </w:tabs>
        <w:jc w:val="left"/>
      </w:pPr>
      <w:r>
        <w:rPr>
          <w:b/>
          <w:bCs/>
        </w:rPr>
        <w:t xml:space="preserve">Dialogue: </w:t>
      </w:r>
      <w:r>
        <w:t>After showing your video, we will ask questions to assess your progress in building your knowledge of the topic.</w:t>
      </w:r>
    </w:p>
    <w:p w14:paraId="3401730E" w14:textId="4AE04095" w:rsidR="006670D9" w:rsidRDefault="006670D9">
      <w:pPr>
        <w:pStyle w:val="Heading1"/>
      </w:pPr>
      <w:r>
        <w:br w:type="page"/>
      </w:r>
      <w:bookmarkStart w:id="53" w:name="_Toc124789511"/>
      <w:r>
        <w:lastRenderedPageBreak/>
        <w:t xml:space="preserve">Assignment </w:t>
      </w:r>
      <w:r w:rsidR="005412D0">
        <w:t>2</w:t>
      </w:r>
      <w:r>
        <w:t>: Technical Analysis</w:t>
      </w:r>
      <w:bookmarkEnd w:id="53"/>
    </w:p>
    <w:p w14:paraId="58363191" w14:textId="67329BD4" w:rsidR="006670D9" w:rsidRDefault="006670D9">
      <w:pPr>
        <w:pStyle w:val="BodyText"/>
        <w:jc w:val="left"/>
      </w:pPr>
      <w:r>
        <w:rPr>
          <w:b/>
          <w:bCs/>
        </w:rPr>
        <w:t>Description:</w:t>
      </w:r>
      <w:r>
        <w:t xml:space="preserve">  You will write a paper with an in-depth description and analysis of one or more technical aspects of your </w:t>
      </w:r>
      <w:r w:rsidR="005412D0">
        <w:t xml:space="preserve">individual </w:t>
      </w:r>
      <w:r>
        <w:t xml:space="preserve">topic.  </w:t>
      </w:r>
      <w:r w:rsidR="009D7D11">
        <w:t xml:space="preserve">You will also </w:t>
      </w:r>
      <w:r w:rsidR="00F259F8">
        <w:t>describe current progress on your knowledge demonstration project</w:t>
      </w:r>
      <w:r w:rsidR="00E10F21">
        <w:t>.</w:t>
      </w:r>
      <w:r w:rsidR="000D1BFC">
        <w:t xml:space="preserve"> You will create a</w:t>
      </w:r>
      <w:r w:rsidR="0046021B">
        <w:t xml:space="preserve"> </w:t>
      </w:r>
      <w:r w:rsidR="000D1BFC">
        <w:t>recorded presentation to be viewed in class</w:t>
      </w:r>
      <w:r w:rsidR="0046021B">
        <w:t xml:space="preserve"> and lead a discussion on your topic</w:t>
      </w:r>
      <w:r w:rsidR="000D1BFC">
        <w:t>.</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2C3E79E" w:rsidR="006670D9" w:rsidRDefault="0046021B">
      <w:pPr>
        <w:pStyle w:val="BodyText"/>
        <w:numPr>
          <w:ilvl w:val="0"/>
          <w:numId w:val="13"/>
        </w:numPr>
        <w:tabs>
          <w:tab w:val="left" w:pos="1646"/>
        </w:tabs>
        <w:jc w:val="left"/>
      </w:pPr>
      <w:r>
        <w:rPr>
          <w:b/>
          <w:bCs/>
        </w:rPr>
        <w:t xml:space="preserve">Paper: </w:t>
      </w:r>
      <w:r w:rsidR="006670D9">
        <w:t xml:space="preserve">Identify the technical aspect(s) of your topic, explain the relevance to your topic, </w:t>
      </w:r>
      <w:r w:rsidR="00934880">
        <w:t>and provide</w:t>
      </w:r>
      <w:r w:rsidR="006670D9">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39DA4E33" w14:textId="71EF1915" w:rsidR="001A15DA" w:rsidRDefault="001A15DA" w:rsidP="0046021B">
      <w:pPr>
        <w:pStyle w:val="BodyText"/>
        <w:numPr>
          <w:ilvl w:val="1"/>
          <w:numId w:val="13"/>
        </w:numPr>
        <w:tabs>
          <w:tab w:val="left" w:pos="1646"/>
        </w:tabs>
        <w:jc w:val="left"/>
      </w:pPr>
      <w:r>
        <w:t>You must have at least one mental model diagram that identifies the major entities related to your topic and the key relationships between these entities.</w:t>
      </w:r>
    </w:p>
    <w:p w14:paraId="62B5117C" w14:textId="224B326D" w:rsidR="006670D9" w:rsidRDefault="006670D9" w:rsidP="0046021B">
      <w:pPr>
        <w:pStyle w:val="BodyText"/>
        <w:numPr>
          <w:ilvl w:val="1"/>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rsidP="0046021B">
      <w:pPr>
        <w:pStyle w:val="BodyText"/>
        <w:numPr>
          <w:ilvl w:val="1"/>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65675A06" w14:textId="77777777" w:rsidR="0087036F" w:rsidRDefault="006F02A1" w:rsidP="0046021B">
      <w:pPr>
        <w:pStyle w:val="BodyText"/>
        <w:numPr>
          <w:ilvl w:val="1"/>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440E9FD8" w:rsidR="0087036F" w:rsidRDefault="001A15DA" w:rsidP="0046021B">
      <w:pPr>
        <w:pStyle w:val="BodyText"/>
        <w:numPr>
          <w:ilvl w:val="1"/>
          <w:numId w:val="13"/>
        </w:numPr>
        <w:tabs>
          <w:tab w:val="left" w:pos="1646"/>
        </w:tabs>
        <w:jc w:val="left"/>
      </w:pPr>
      <w:r>
        <w:t xml:space="preserve">As part of your </w:t>
      </w:r>
      <w:r w:rsidR="00E27037">
        <w:t>submission,</w:t>
      </w:r>
      <w:r w:rsidR="0087036F">
        <w:t xml:space="preserve"> you will </w:t>
      </w:r>
      <w:r>
        <w:t>include</w:t>
      </w:r>
      <w:r w:rsidR="0087036F">
        <w:t xml:space="preserve"> a statement </w:t>
      </w:r>
      <w:r>
        <w:t>of</w:t>
      </w:r>
      <w:r w:rsidR="0087036F">
        <w:t xml:space="preserve"> </w:t>
      </w:r>
      <w:r>
        <w:t>how</w:t>
      </w:r>
      <w:r w:rsidR="0087036F">
        <w:t xml:space="preserve"> you have addressed all writing rules listed on page 2</w:t>
      </w:r>
      <w:r w:rsidR="00207B39">
        <w:t>5</w:t>
      </w:r>
      <w:r w:rsidR="0087036F">
        <w:t xml:space="preserve"> except rule 10</w:t>
      </w:r>
      <w:r>
        <w:t xml:space="preserve"> and </w:t>
      </w:r>
      <w:r w:rsidR="000E3168">
        <w:t>what gaps you need to address all rules in the final paper</w:t>
      </w:r>
      <w:r w:rsidR="0087036F">
        <w:t>.</w:t>
      </w:r>
    </w:p>
    <w:p w14:paraId="667DAA86" w14:textId="77777777" w:rsidR="0046021B" w:rsidRDefault="0046021B" w:rsidP="0046021B">
      <w:pPr>
        <w:pStyle w:val="BodyText"/>
        <w:numPr>
          <w:ilvl w:val="0"/>
          <w:numId w:val="13"/>
        </w:numPr>
        <w:tabs>
          <w:tab w:val="left" w:pos="1646"/>
        </w:tabs>
        <w:jc w:val="left"/>
      </w:pPr>
      <w:r>
        <w:rPr>
          <w:b/>
          <w:bCs/>
        </w:rPr>
        <w:t xml:space="preserve">Video: </w:t>
      </w:r>
      <w:r>
        <w:t>Recorded presentation will be 5 - 7 minutes.</w:t>
      </w:r>
    </w:p>
    <w:p w14:paraId="40465D7F" w14:textId="3E936E37" w:rsidR="0046021B" w:rsidRPr="006412D9" w:rsidRDefault="0046021B" w:rsidP="0046021B">
      <w:pPr>
        <w:pStyle w:val="BodyText"/>
        <w:numPr>
          <w:ilvl w:val="0"/>
          <w:numId w:val="34"/>
        </w:numPr>
        <w:tabs>
          <w:tab w:val="left" w:pos="1646"/>
        </w:tabs>
        <w:jc w:val="left"/>
      </w:pPr>
      <w:r>
        <w:rPr>
          <w:b/>
          <w:bCs/>
        </w:rPr>
        <w:t xml:space="preserve">Dialogue: </w:t>
      </w:r>
      <w:r>
        <w:t>After showing your video, we will ask questions to assess your progress in building your knowledge of the topic.</w:t>
      </w:r>
    </w:p>
    <w:p w14:paraId="5E596F37" w14:textId="280C66A0" w:rsidR="0087036F" w:rsidRDefault="0087036F" w:rsidP="0087036F">
      <w:pPr>
        <w:pStyle w:val="BodyText"/>
        <w:tabs>
          <w:tab w:val="left" w:pos="1646"/>
        </w:tabs>
        <w:ind w:left="720"/>
        <w:jc w:val="left"/>
      </w:pPr>
    </w:p>
    <w:p w14:paraId="7B7A55CE" w14:textId="16880AC8" w:rsidR="006670D9" w:rsidRDefault="006670D9">
      <w:pPr>
        <w:pStyle w:val="Heading1"/>
      </w:pPr>
      <w:r>
        <w:br w:type="page"/>
      </w:r>
      <w:bookmarkStart w:id="54" w:name="_Toc124789512"/>
      <w:r>
        <w:lastRenderedPageBreak/>
        <w:t xml:space="preserve">Assignment </w:t>
      </w:r>
      <w:r w:rsidR="005412D0">
        <w:t>3</w:t>
      </w:r>
      <w:r>
        <w:t>: Future Trends</w:t>
      </w:r>
      <w:bookmarkEnd w:id="54"/>
    </w:p>
    <w:p w14:paraId="54A81FC9" w14:textId="1562D73B" w:rsidR="003D5B67" w:rsidRDefault="006670D9" w:rsidP="003D5B67">
      <w:pPr>
        <w:rPr>
          <w:spacing w:val="-5"/>
          <w:sz w:val="24"/>
        </w:rPr>
      </w:pPr>
      <w:r>
        <w:rPr>
          <w:b/>
          <w:bCs/>
          <w:spacing w:val="-5"/>
          <w:sz w:val="24"/>
        </w:rPr>
        <w:t xml:space="preserve">Description:  </w:t>
      </w:r>
      <w:r>
        <w:rPr>
          <w:spacing w:val="-5"/>
          <w:sz w:val="24"/>
        </w:rPr>
        <w:t xml:space="preserve">You will write a </w:t>
      </w:r>
      <w:r w:rsidR="00A24A1D">
        <w:rPr>
          <w:spacing w:val="-5"/>
          <w:sz w:val="24"/>
        </w:rPr>
        <w:t>section</w:t>
      </w:r>
      <w:r>
        <w:rPr>
          <w:spacing w:val="-5"/>
          <w:sz w:val="24"/>
        </w:rPr>
        <w:t xml:space="preserve"> on future trends for your </w:t>
      </w:r>
      <w:r w:rsidR="00A24A1D">
        <w:rPr>
          <w:spacing w:val="-5"/>
          <w:sz w:val="24"/>
        </w:rPr>
        <w:t>final State-of-the-Field paper</w:t>
      </w:r>
      <w:r w:rsidR="003D5B67">
        <w:rPr>
          <w:spacing w:val="-5"/>
          <w:sz w:val="24"/>
        </w:rPr>
        <w:t xml:space="preserve"> and presentation</w:t>
      </w:r>
      <w:r>
        <w:rPr>
          <w:spacing w:val="-5"/>
          <w:sz w:val="24"/>
        </w:rPr>
        <w:t>.</w:t>
      </w:r>
    </w:p>
    <w:p w14:paraId="0BE7B067" w14:textId="77777777" w:rsidR="003D5B67" w:rsidRPr="003D5B67" w:rsidRDefault="003D5B67" w:rsidP="003D5B67">
      <w:pPr>
        <w:rPr>
          <w:spacing w:val="-5"/>
          <w:sz w:val="24"/>
        </w:rPr>
      </w:pPr>
    </w:p>
    <w:p w14:paraId="0F7AA1BE" w14:textId="05CE4134" w:rsidR="006670D9" w:rsidRDefault="006670D9">
      <w:pPr>
        <w:pStyle w:val="BodyText"/>
        <w:tabs>
          <w:tab w:val="left" w:pos="5674"/>
        </w:tabs>
        <w:jc w:val="left"/>
        <w:rPr>
          <w:b/>
          <w:bCs/>
        </w:rPr>
      </w:pPr>
      <w:r>
        <w:rPr>
          <w:b/>
          <w:bCs/>
        </w:rPr>
        <w:t xml:space="preserve">Requirements: </w:t>
      </w:r>
    </w:p>
    <w:p w14:paraId="6E9BC0CD" w14:textId="584F9CDC" w:rsidR="006670D9" w:rsidRDefault="006670D9">
      <w:pPr>
        <w:pStyle w:val="BodyText"/>
        <w:numPr>
          <w:ilvl w:val="0"/>
          <w:numId w:val="14"/>
        </w:numPr>
        <w:tabs>
          <w:tab w:val="left" w:pos="5674"/>
        </w:tabs>
        <w:jc w:val="left"/>
      </w:pPr>
      <w:r>
        <w:t xml:space="preserve">Based on your informed opinion, predict what the state-of-the-field will be like for your topic area in the next </w:t>
      </w:r>
      <w:r w:rsidR="003D5B67">
        <w:t>six months to a year</w:t>
      </w:r>
      <w:r>
        <w:t>.</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38842A24" w14:textId="77777777" w:rsidR="003D5B67" w:rsidRPr="003D5B67" w:rsidRDefault="003D5B67" w:rsidP="003D5B67">
      <w:pPr>
        <w:pStyle w:val="BodyText"/>
        <w:numPr>
          <w:ilvl w:val="1"/>
          <w:numId w:val="14"/>
        </w:numPr>
        <w:tabs>
          <w:tab w:val="left" w:pos="5674"/>
        </w:tabs>
        <w:jc w:val="left"/>
      </w:pPr>
      <w:r w:rsidRPr="003D5B67">
        <w:t xml:space="preserve">Observed Data. – Similar setting. </w:t>
      </w:r>
    </w:p>
    <w:p w14:paraId="415179E0" w14:textId="5DDD263D" w:rsidR="003D5B67" w:rsidRPr="003D5B67" w:rsidRDefault="003D5B67" w:rsidP="003D5B67">
      <w:pPr>
        <w:pStyle w:val="BodyText"/>
        <w:numPr>
          <w:ilvl w:val="1"/>
          <w:numId w:val="14"/>
        </w:numPr>
        <w:tabs>
          <w:tab w:val="left" w:pos="5674"/>
        </w:tabs>
        <w:jc w:val="left"/>
      </w:pPr>
      <w:r w:rsidRPr="003D5B67">
        <w:t>Observed</w:t>
      </w:r>
      <w:r>
        <w:t xml:space="preserve"> </w:t>
      </w:r>
      <w:r w:rsidRPr="003D5B67">
        <w:t xml:space="preserve">Trends.– Observed data over time. </w:t>
      </w:r>
    </w:p>
    <w:p w14:paraId="6DBD5532" w14:textId="35CE06D4" w:rsidR="003D5B67" w:rsidRPr="003D5B67" w:rsidRDefault="003D5B67" w:rsidP="003D5B67">
      <w:pPr>
        <w:pStyle w:val="BodyText"/>
        <w:numPr>
          <w:ilvl w:val="1"/>
          <w:numId w:val="14"/>
        </w:numPr>
        <w:tabs>
          <w:tab w:val="left" w:pos="5674"/>
        </w:tabs>
        <w:jc w:val="left"/>
      </w:pPr>
      <w:r w:rsidRPr="003D5B67">
        <w:t xml:space="preserve">Known constraints. – Global min/max. </w:t>
      </w:r>
    </w:p>
    <w:p w14:paraId="0B8BC76F" w14:textId="77777777" w:rsidR="003D5B67" w:rsidRDefault="003D5B67" w:rsidP="003D5B67">
      <w:pPr>
        <w:pStyle w:val="BodyText"/>
        <w:numPr>
          <w:ilvl w:val="1"/>
          <w:numId w:val="14"/>
        </w:numPr>
        <w:tabs>
          <w:tab w:val="left" w:pos="5674"/>
        </w:tabs>
        <w:jc w:val="left"/>
      </w:pPr>
      <w:r w:rsidRPr="003D5B67">
        <w:t xml:space="preserve">Mathematical models. </w:t>
      </w:r>
    </w:p>
    <w:p w14:paraId="7A483DD8" w14:textId="6BADC119" w:rsidR="006670D9" w:rsidRDefault="003D5B67" w:rsidP="003D5B67">
      <w:pPr>
        <w:pStyle w:val="BodyText"/>
        <w:numPr>
          <w:ilvl w:val="1"/>
          <w:numId w:val="14"/>
        </w:numPr>
        <w:tabs>
          <w:tab w:val="left" w:pos="5674"/>
        </w:tabs>
        <w:jc w:val="left"/>
      </w:pPr>
      <w:r w:rsidRPr="003D5B67">
        <w:t xml:space="preserve">Expert opinion. </w:t>
      </w:r>
    </w:p>
    <w:p w14:paraId="5DC3244D" w14:textId="36B52DE7" w:rsidR="000E3168" w:rsidRDefault="000E3168">
      <w:pPr>
        <w:pStyle w:val="BodyText"/>
        <w:numPr>
          <w:ilvl w:val="0"/>
          <w:numId w:val="14"/>
        </w:numPr>
        <w:tabs>
          <w:tab w:val="left" w:pos="5674"/>
        </w:tabs>
        <w:jc w:val="left"/>
      </w:pPr>
      <w:r>
        <w:t>Build your predictions using the mental models you developed for your technical analysis paper.</w:t>
      </w:r>
    </w:p>
    <w:p w14:paraId="4079789C" w14:textId="1CCC1EB7" w:rsidR="006670D9" w:rsidRDefault="003D5B67">
      <w:pPr>
        <w:pStyle w:val="BodyText"/>
        <w:numPr>
          <w:ilvl w:val="0"/>
          <w:numId w:val="14"/>
        </w:numPr>
        <w:tabs>
          <w:tab w:val="left" w:pos="5674"/>
        </w:tabs>
        <w:jc w:val="left"/>
      </w:pPr>
      <w:r>
        <w:t>Length will typically be</w:t>
      </w:r>
      <w:r w:rsidR="007A52B4">
        <w:t xml:space="preserve"> </w:t>
      </w:r>
      <w:r>
        <w:t>1</w:t>
      </w:r>
      <w:r w:rsidR="007A52B4">
        <w:t xml:space="preserve">000 to </w:t>
      </w:r>
      <w:r>
        <w:t>1</w:t>
      </w:r>
      <w:r w:rsidR="007A52B4">
        <w:t xml:space="preserve">500 words of </w:t>
      </w:r>
      <w:r w:rsidR="007A52B4">
        <w:rPr>
          <w:b/>
        </w:rPr>
        <w:t>compact</w:t>
      </w:r>
      <w:r w:rsidR="007A52B4">
        <w:t>, original content</w:t>
      </w:r>
      <w:r w:rsidR="006670D9">
        <w:t>.</w:t>
      </w:r>
    </w:p>
    <w:p w14:paraId="66066F0A" w14:textId="35099026" w:rsidR="005A0C2C" w:rsidRPr="000E3168" w:rsidRDefault="003D5B67" w:rsidP="005A0C2C">
      <w:pPr>
        <w:pStyle w:val="BodyText"/>
        <w:numPr>
          <w:ilvl w:val="0"/>
          <w:numId w:val="14"/>
        </w:numPr>
        <w:ind w:right="-690"/>
        <w:jc w:val="left"/>
        <w:rPr>
          <w:b/>
          <w:bCs/>
        </w:rPr>
      </w:pPr>
      <w:r w:rsidRPr="000E3168">
        <w:rPr>
          <w:b/>
          <w:bCs/>
        </w:rPr>
        <w:t>This content will be a section of your final state-of-the-field paper and will provide content for your final presentation.  It will not be a stand-alone paper.</w:t>
      </w:r>
    </w:p>
    <w:p w14:paraId="2E7AAAA4" w14:textId="77777777" w:rsidR="006670D9" w:rsidRDefault="006670D9">
      <w:pPr>
        <w:pStyle w:val="BodyText"/>
        <w:tabs>
          <w:tab w:val="left" w:pos="5674"/>
        </w:tabs>
        <w:jc w:val="left"/>
      </w:pPr>
    </w:p>
    <w:p w14:paraId="66F1CD5B" w14:textId="0F63759B" w:rsidR="006670D9" w:rsidRPr="000E75A2" w:rsidRDefault="006670D9" w:rsidP="000E75A2">
      <w:pPr>
        <w:pStyle w:val="Heading1"/>
        <w:ind w:right="-600"/>
      </w:pPr>
      <w:r>
        <w:br w:type="page"/>
      </w:r>
      <w:bookmarkStart w:id="55" w:name="_Toc124789513"/>
      <w:r w:rsidRPr="000E75A2">
        <w:rPr>
          <w:sz w:val="28"/>
        </w:rPr>
        <w:lastRenderedPageBreak/>
        <w:t xml:space="preserve">Assignment </w:t>
      </w:r>
      <w:r w:rsidR="00360B1B">
        <w:rPr>
          <w:sz w:val="28"/>
        </w:rPr>
        <w:t>4</w:t>
      </w:r>
      <w:r w:rsidRPr="000E75A2">
        <w:rPr>
          <w:sz w:val="28"/>
        </w:rPr>
        <w:t>: State-of-the-Field</w:t>
      </w:r>
      <w:bookmarkEnd w:id="55"/>
      <w:r w:rsidRPr="000E75A2">
        <w:rPr>
          <w:sz w:val="28"/>
        </w:rPr>
        <w:t xml:space="preserve"> </w:t>
      </w:r>
    </w:p>
    <w:p w14:paraId="656005C8" w14:textId="06D68EF3" w:rsidR="006670D9" w:rsidRDefault="006670D9" w:rsidP="006670D9">
      <w:pPr>
        <w:pStyle w:val="BodyText"/>
        <w:ind w:right="-690"/>
        <w:jc w:val="left"/>
      </w:pPr>
      <w:r>
        <w:rPr>
          <w:b/>
          <w:bCs/>
        </w:rPr>
        <w:t xml:space="preserve">Description:  </w:t>
      </w:r>
      <w:r>
        <w:t>You will write a paper</w:t>
      </w:r>
      <w:r w:rsidR="0046021B">
        <w:t xml:space="preserve">, </w:t>
      </w:r>
      <w:r>
        <w:t>give a presentation</w:t>
      </w:r>
      <w:r w:rsidR="0046021B">
        <w:t>, and lead a discussion</w:t>
      </w:r>
      <w:r>
        <w:t xml:space="preserve"> on the state-of-the-field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0FE21682" w:rsidR="00E10F21" w:rsidRDefault="006670D9" w:rsidP="006670D9">
      <w:pPr>
        <w:pStyle w:val="BodyText"/>
        <w:numPr>
          <w:ilvl w:val="0"/>
          <w:numId w:val="15"/>
        </w:numPr>
        <w:ind w:right="-690"/>
        <w:jc w:val="left"/>
      </w:pPr>
      <w:r>
        <w:t>You will give a detailed assessment of the state-of-the-field for your topic, including all appropriate material</w:t>
      </w:r>
      <w:r w:rsidR="004A7866">
        <w:t xml:space="preserve"> you have</w:t>
      </w:r>
      <w:r>
        <w:t xml:space="preserve"> previously developed throughout this </w:t>
      </w:r>
      <w:r w:rsidR="00860441">
        <w:t>course</w:t>
      </w:r>
      <w:r>
        <w:t>.</w:t>
      </w:r>
    </w:p>
    <w:p w14:paraId="05A66899" w14:textId="694B78BA" w:rsidR="0046021B" w:rsidRDefault="0046021B" w:rsidP="0046021B">
      <w:pPr>
        <w:pStyle w:val="BodyText"/>
        <w:numPr>
          <w:ilvl w:val="0"/>
          <w:numId w:val="15"/>
        </w:numPr>
        <w:ind w:right="-690"/>
        <w:jc w:val="left"/>
      </w:pPr>
      <w:r>
        <w:rPr>
          <w:b/>
          <w:bCs/>
        </w:rPr>
        <w:t xml:space="preserve">Paper: </w:t>
      </w:r>
      <w:r>
        <w:t xml:space="preserve">You will write your paper using LaTeX and the IEEETran document class.  It will include a survey, a technical </w:t>
      </w:r>
      <w:r w:rsidR="004A7866">
        <w:t>analysis,</w:t>
      </w:r>
      <w:r>
        <w:t xml:space="preserve"> and future trends.</w:t>
      </w:r>
    </w:p>
    <w:p w14:paraId="5C076D67" w14:textId="77777777" w:rsidR="0046021B" w:rsidRDefault="0046021B" w:rsidP="0046021B">
      <w:pPr>
        <w:pStyle w:val="BodyText"/>
        <w:numPr>
          <w:ilvl w:val="1"/>
          <w:numId w:val="15"/>
        </w:numPr>
        <w:ind w:right="-690"/>
        <w:jc w:val="left"/>
      </w:pPr>
      <w:r>
        <w:t>You will include a 3 – 5 paragraph</w:t>
      </w:r>
      <w:r w:rsidRPr="006412D9">
        <w:t xml:space="preserve"> </w:t>
      </w:r>
      <w:r>
        <w:t xml:space="preserve">appendix </w:t>
      </w:r>
      <w:r w:rsidRPr="006412D9">
        <w:t xml:space="preserve">section </w:t>
      </w:r>
      <w:r>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t xml:space="preserve">ify how the current project has </w:t>
      </w:r>
      <w:r w:rsidRPr="006412D9">
        <w:t>deepened and integrated previous course work and experience.</w:t>
      </w:r>
    </w:p>
    <w:p w14:paraId="23FCEE9F" w14:textId="77777777" w:rsidR="0046021B" w:rsidRDefault="0046021B" w:rsidP="0046021B">
      <w:pPr>
        <w:pStyle w:val="BodyText"/>
        <w:numPr>
          <w:ilvl w:val="1"/>
          <w:numId w:val="15"/>
        </w:numPr>
        <w:ind w:right="-690"/>
        <w:jc w:val="left"/>
      </w:pPr>
      <w:r>
        <w:t>Include charts and diagrams to illustrate trends. Most or all figures should be your original work.  Include table of contents, lists of figure/tables, section headings and other navigational aids.</w:t>
      </w:r>
    </w:p>
    <w:p w14:paraId="395B1A4F" w14:textId="77777777" w:rsidR="0046021B" w:rsidRDefault="0046021B" w:rsidP="0046021B">
      <w:pPr>
        <w:pStyle w:val="BodyText"/>
        <w:numPr>
          <w:ilvl w:val="1"/>
          <w:numId w:val="15"/>
        </w:numPr>
        <w:ind w:right="-690"/>
        <w:jc w:val="left"/>
      </w:pPr>
      <w:r>
        <w:t>There is no minimum or maximum length required for the paper.  Presentations will be given in formal setting and will be 15 minutes long.</w:t>
      </w:r>
    </w:p>
    <w:p w14:paraId="1B6D4FED" w14:textId="77777777" w:rsidR="0046021B" w:rsidRDefault="0046021B" w:rsidP="0046021B">
      <w:pPr>
        <w:pStyle w:val="BodyText"/>
        <w:numPr>
          <w:ilvl w:val="1"/>
          <w:numId w:val="15"/>
        </w:numPr>
        <w:ind w:right="-690"/>
        <w:jc w:val="left"/>
      </w:pPr>
      <w:r>
        <w:t>You will include a statement when you submit your paper via email that you have addressed all writing rules listed on page 25.</w:t>
      </w:r>
    </w:p>
    <w:p w14:paraId="7E4FD600" w14:textId="77777777" w:rsidR="0046021B" w:rsidRDefault="0046021B" w:rsidP="0046021B">
      <w:pPr>
        <w:pStyle w:val="BodyText"/>
        <w:numPr>
          <w:ilvl w:val="1"/>
          <w:numId w:val="15"/>
        </w:numPr>
        <w:ind w:right="-690"/>
        <w:jc w:val="left"/>
      </w:pPr>
      <w:r w:rsidRPr="0046021B">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473CE2DF" w14:textId="77777777" w:rsidR="0046021B" w:rsidRDefault="0046021B" w:rsidP="0046021B">
      <w:pPr>
        <w:pStyle w:val="BodyText"/>
        <w:numPr>
          <w:ilvl w:val="2"/>
          <w:numId w:val="15"/>
        </w:numPr>
        <w:ind w:right="-690"/>
        <w:jc w:val="left"/>
      </w:pPr>
      <w:r>
        <w:t>An abstract or substantial introduction (or both) previewing the thesis and content of your document.</w:t>
      </w:r>
    </w:p>
    <w:p w14:paraId="27F33A6F" w14:textId="43CA3773" w:rsidR="0046021B" w:rsidRDefault="0046021B" w:rsidP="0046021B">
      <w:pPr>
        <w:pStyle w:val="BodyText"/>
        <w:numPr>
          <w:ilvl w:val="2"/>
          <w:numId w:val="15"/>
        </w:numPr>
        <w:ind w:right="-690"/>
        <w:jc w:val="left"/>
      </w:pPr>
      <w:r>
        <w:t>Table of Contents, Lists of Figures, Tables, generated automatically by LaTeX.</w:t>
      </w:r>
    </w:p>
    <w:p w14:paraId="508A0CC9" w14:textId="37F1F2F7" w:rsidR="0046021B" w:rsidRDefault="0046021B" w:rsidP="006670D9">
      <w:pPr>
        <w:pStyle w:val="BodyText"/>
        <w:numPr>
          <w:ilvl w:val="0"/>
          <w:numId w:val="15"/>
        </w:numPr>
        <w:ind w:right="-690"/>
        <w:jc w:val="left"/>
      </w:pPr>
      <w:r>
        <w:rPr>
          <w:b/>
          <w:bCs/>
        </w:rPr>
        <w:t xml:space="preserve">Live Presentation: </w:t>
      </w:r>
      <w:r>
        <w:t>You will give an 8-minute presentation on your topic.</w:t>
      </w:r>
    </w:p>
    <w:p w14:paraId="4F920393" w14:textId="19A2C234" w:rsidR="0046021B" w:rsidRDefault="0046021B" w:rsidP="0046021B">
      <w:pPr>
        <w:pStyle w:val="BodyText"/>
        <w:numPr>
          <w:ilvl w:val="1"/>
          <w:numId w:val="15"/>
        </w:numPr>
        <w:ind w:right="-690"/>
        <w:jc w:val="left"/>
      </w:pPr>
      <w:r>
        <w:t>Your presentation should cover a subset of your topic content and conclude with a handful of key points.</w:t>
      </w:r>
    </w:p>
    <w:p w14:paraId="78ED2413" w14:textId="035F1352" w:rsidR="006670D9" w:rsidRDefault="00E10F21" w:rsidP="0046021B">
      <w:pPr>
        <w:pStyle w:val="BodyText"/>
        <w:numPr>
          <w:ilvl w:val="1"/>
          <w:numId w:val="15"/>
        </w:numPr>
        <w:ind w:right="-690"/>
        <w:jc w:val="left"/>
      </w:pPr>
      <w:r>
        <w:lastRenderedPageBreak/>
        <w:t>You</w:t>
      </w:r>
      <w:r w:rsidR="0046021B">
        <w:t>r</w:t>
      </w:r>
      <w:r>
        <w:t xml:space="preserve"> </w:t>
      </w:r>
      <w:r w:rsidR="000E3C44">
        <w:t>present</w:t>
      </w:r>
      <w:r w:rsidR="0046021B">
        <w:t>ation will include</w:t>
      </w:r>
      <w:r w:rsidR="000E3C44">
        <w:t xml:space="preserve"> a 2-minute</w:t>
      </w:r>
      <w:r w:rsidR="00A861E8">
        <w:t xml:space="preserve"> recording </w:t>
      </w:r>
      <w:r w:rsidR="004A7866">
        <w:t xml:space="preserve">(which is part of your 8 minutes) </w:t>
      </w:r>
      <w:r w:rsidR="00A861E8">
        <w:t xml:space="preserve">of </w:t>
      </w:r>
      <w:r>
        <w:t>your demonstration or prototype and use it to illustrate or justify conclusion or ideas you present.</w:t>
      </w:r>
    </w:p>
    <w:p w14:paraId="79BB6D21" w14:textId="22E663BE" w:rsidR="0046021B" w:rsidRDefault="0046021B" w:rsidP="0046021B">
      <w:pPr>
        <w:pStyle w:val="BodyText"/>
        <w:numPr>
          <w:ilvl w:val="0"/>
          <w:numId w:val="15"/>
        </w:numPr>
        <w:ind w:right="-690"/>
        <w:jc w:val="left"/>
      </w:pPr>
      <w:r>
        <w:rPr>
          <w:b/>
          <w:bCs/>
        </w:rPr>
        <w:t xml:space="preserve">Dialogue: </w:t>
      </w:r>
      <w:r>
        <w:t>After your presentation and video, we will ask questions to assess your knowledge of the topic.</w:t>
      </w:r>
    </w:p>
    <w:p w14:paraId="7EC5D831" w14:textId="77777777" w:rsidR="00B96314" w:rsidRDefault="00B96314" w:rsidP="00EE6C43">
      <w:pPr>
        <w:pStyle w:val="Heading1"/>
      </w:pPr>
      <w:r>
        <w:br w:type="page"/>
      </w:r>
      <w:bookmarkStart w:id="56" w:name="_Toc124789514"/>
      <w:r>
        <w:lastRenderedPageBreak/>
        <w:t>CS373 Writing Evaluation Form</w:t>
      </w:r>
      <w:bookmarkEnd w:id="56"/>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EF32CEA" w:rsidR="00B96314" w:rsidRPr="004275AD" w:rsidRDefault="00B96314" w:rsidP="00B96314">
      <w:pPr>
        <w:pStyle w:val="ListParagraph"/>
        <w:numPr>
          <w:ilvl w:val="0"/>
          <w:numId w:val="32"/>
        </w:numPr>
        <w:rPr>
          <w:snapToGrid w:val="0"/>
          <w:color w:val="000000"/>
        </w:rPr>
      </w:pPr>
      <w:r>
        <w:rPr>
          <w:snapToGrid w:val="0"/>
          <w:color w:val="000000"/>
        </w:rPr>
        <w:t xml:space="preserve">Did you write a paper </w:t>
      </w:r>
      <w:r w:rsidR="000E3168">
        <w:rPr>
          <w:snapToGrid w:val="0"/>
          <w:color w:val="000000"/>
        </w:rPr>
        <w:t>that is accessible to</w:t>
      </w:r>
      <w:r>
        <w:rPr>
          <w:snapToGrid w:val="0"/>
          <w:color w:val="000000"/>
        </w:rPr>
        <w:t xml:space="preserve"> </w:t>
      </w:r>
      <w:r w:rsidR="000E3168">
        <w:rPr>
          <w:snapToGrid w:val="0"/>
          <w:color w:val="000000"/>
        </w:rPr>
        <w:t>non-</w:t>
      </w:r>
      <w:r>
        <w:rPr>
          <w:snapToGrid w:val="0"/>
          <w:color w:val="000000"/>
        </w:rPr>
        <w:t>experts?</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451DC3A3" w14:textId="1D023D0F" w:rsidR="00A24A1D" w:rsidRDefault="00A24A1D" w:rsidP="00A24A1D">
      <w:pPr>
        <w:rPr>
          <w:snapToGrid w:val="0"/>
          <w:color w:val="000000"/>
        </w:rPr>
      </w:pPr>
      <w:r>
        <w:rPr>
          <w:b/>
          <w:snapToGrid w:val="0"/>
          <w:color w:val="000000"/>
        </w:rPr>
        <w:t>Rule #6</w:t>
      </w:r>
      <w:r w:rsidRPr="00A520DC">
        <w:rPr>
          <w:rStyle w:val="FootnoteReference"/>
          <w:bCs/>
          <w:snapToGrid w:val="0"/>
          <w:color w:val="000000"/>
        </w:rPr>
        <w:footnoteReference w:id="5"/>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1E71BCF" w14:textId="77777777" w:rsidR="00A24A1D" w:rsidRPr="004275AD" w:rsidRDefault="00A24A1D" w:rsidP="00A24A1D">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A2294A3" w14:textId="77777777" w:rsidR="00A24A1D" w:rsidRDefault="00A24A1D" w:rsidP="00A24A1D">
      <w:pPr>
        <w:rPr>
          <w:b/>
          <w:snapToGrid w:val="0"/>
          <w:color w:val="000000"/>
        </w:rPr>
      </w:pPr>
    </w:p>
    <w:p w14:paraId="3727DA2F" w14:textId="23138DA2" w:rsidR="00B96314" w:rsidRDefault="00B96314" w:rsidP="00B96314">
      <w:pPr>
        <w:rPr>
          <w:snapToGrid w:val="0"/>
          <w:color w:val="000000"/>
        </w:rPr>
      </w:pPr>
      <w:r>
        <w:rPr>
          <w:b/>
          <w:snapToGrid w:val="0"/>
          <w:color w:val="000000"/>
        </w:rPr>
        <w:t>Rule #</w:t>
      </w:r>
      <w:r w:rsidR="00A24A1D">
        <w:rPr>
          <w:b/>
          <w:snapToGrid w:val="0"/>
          <w:color w:val="000000"/>
        </w:rPr>
        <w:t>7</w:t>
      </w:r>
      <w:r w:rsidR="00A24A1D" w:rsidRPr="00A520DC">
        <w:rPr>
          <w:rStyle w:val="FootnoteReference"/>
          <w:bCs/>
          <w:snapToGrid w:val="0"/>
          <w:color w:val="000000"/>
        </w:rPr>
        <w:footnoteReference w:id="6"/>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DC3289" w14:textId="07C57518" w:rsidR="000E3168" w:rsidRDefault="000E3168" w:rsidP="00B96314">
      <w:pPr>
        <w:pStyle w:val="ListParagraph"/>
        <w:numPr>
          <w:ilvl w:val="0"/>
          <w:numId w:val="32"/>
        </w:numPr>
        <w:rPr>
          <w:snapToGrid w:val="0"/>
          <w:color w:val="000000"/>
        </w:rPr>
      </w:pPr>
      <w:r>
        <w:rPr>
          <w:snapToGrid w:val="0"/>
          <w:color w:val="000000"/>
        </w:rPr>
        <w:t>Include one or more mental model diagrams with substantial captions.</w:t>
      </w:r>
    </w:p>
    <w:p w14:paraId="0EE9FD11" w14:textId="520F166D"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4F7B4EA1" w:rsidR="00B96314" w:rsidRDefault="00B96314" w:rsidP="00B96314">
      <w:pPr>
        <w:rPr>
          <w:snapToGrid w:val="0"/>
          <w:color w:val="000000"/>
        </w:rPr>
      </w:pPr>
      <w:r>
        <w:rPr>
          <w:b/>
          <w:snapToGrid w:val="0"/>
          <w:color w:val="000000"/>
        </w:rPr>
        <w:t>Rule #</w:t>
      </w:r>
      <w:r w:rsidR="00A24A1D">
        <w:rPr>
          <w:b/>
          <w:snapToGrid w:val="0"/>
          <w:color w:val="000000"/>
        </w:rPr>
        <w:t>8</w:t>
      </w:r>
      <w:r w:rsidR="00A520DC" w:rsidRPr="00A520DC">
        <w:rPr>
          <w:bCs/>
          <w:snapToGrid w:val="0"/>
          <w:color w:val="000000"/>
          <w:vertAlign w:val="superscript"/>
        </w:rPr>
        <w:t>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336E49C3" w14:textId="488444DD" w:rsidR="00B96314" w:rsidRDefault="00B96314" w:rsidP="00B96314">
      <w:pPr>
        <w:rPr>
          <w:snapToGrid w:val="0"/>
          <w:color w:val="000000"/>
        </w:rPr>
      </w:pPr>
      <w:r>
        <w:rPr>
          <w:b/>
          <w:snapToGrid w:val="0"/>
          <w:color w:val="000000"/>
        </w:rPr>
        <w:t>Rule #9</w:t>
      </w:r>
      <w:r w:rsidR="00A520DC" w:rsidRPr="00A520DC">
        <w:rPr>
          <w:bCs/>
          <w:snapToGrid w:val="0"/>
          <w:color w:val="000000"/>
          <w:vertAlign w:val="superscript"/>
        </w:rPr>
        <w:t>7</w:t>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sidRPr="00A520DC">
        <w:rPr>
          <w:rStyle w:val="FootnoteReference"/>
          <w:bCs/>
          <w:snapToGrid w:val="0"/>
          <w:color w:val="000000"/>
        </w:rPr>
        <w:footnoteReference w:id="7"/>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EE6C43">
      <w:pPr>
        <w:pStyle w:val="Heading1"/>
      </w:pPr>
      <w:r>
        <w:rPr>
          <w:color w:val="000000"/>
        </w:rPr>
        <w:br w:type="page"/>
      </w:r>
      <w:bookmarkStart w:id="57" w:name="_Toc124789515"/>
      <w:r>
        <w:lastRenderedPageBreak/>
        <w:t>CS373 Presentation Evaluation Form</w:t>
      </w:r>
      <w:bookmarkEnd w:id="57"/>
    </w:p>
    <w:p w14:paraId="1DCDD173" w14:textId="77777777" w:rsidR="0078527F" w:rsidRDefault="0078527F" w:rsidP="0078527F">
      <w:pPr>
        <w:pStyle w:val="HTMLBody"/>
        <w:rPr>
          <w:sz w:val="40"/>
        </w:rPr>
      </w:pPr>
    </w:p>
    <w:p w14:paraId="7BE8E8D6" w14:textId="13385CA2" w:rsidR="0078527F" w:rsidRDefault="0078527F" w:rsidP="0078527F">
      <w:pPr>
        <w:pStyle w:val="HTMLBody"/>
      </w:pPr>
      <w:r>
        <w:t xml:space="preserve">Your presentation is graded on a five-point scale for each of the following ten writing rules.  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77777777" w:rsidR="0078527F" w:rsidRPr="004275AD" w:rsidRDefault="0078527F" w:rsidP="0078527F">
      <w:pPr>
        <w:pStyle w:val="ListParagraph"/>
        <w:numPr>
          <w:ilvl w:val="0"/>
          <w:numId w:val="32"/>
        </w:numPr>
        <w:rPr>
          <w:snapToGrid w:val="0"/>
          <w:color w:val="000000"/>
        </w:rPr>
      </w:pPr>
      <w:r>
        <w:rPr>
          <w:snapToGrid w:val="0"/>
          <w:color w:val="000000"/>
        </w:rPr>
        <w:t>Do you have a beginning, middle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77777777" w:rsidR="0078527F" w:rsidRDefault="0078527F" w:rsidP="0078527F">
      <w:pPr>
        <w:rPr>
          <w:snapToGrid w:val="0"/>
          <w:color w:val="000000"/>
        </w:rPr>
      </w:pPr>
      <w:r>
        <w:rPr>
          <w:b/>
          <w:snapToGrid w:val="0"/>
          <w:color w:val="000000"/>
        </w:rPr>
        <w:t>Rule #3</w:t>
      </w:r>
      <w:r>
        <w:rPr>
          <w:snapToGrid w:val="0"/>
          <w:color w:val="000000"/>
        </w:rPr>
        <w:t xml:space="preserve">: Make a handful of key takeaway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77777777" w:rsidR="0078527F" w:rsidRDefault="0078527F" w:rsidP="0078527F">
      <w:pPr>
        <w:pStyle w:val="ListParagraph"/>
        <w:numPr>
          <w:ilvl w:val="0"/>
          <w:numId w:val="32"/>
        </w:numPr>
        <w:rPr>
          <w:snapToGrid w:val="0"/>
          <w:color w:val="000000"/>
        </w:rPr>
      </w:pPr>
      <w:r>
        <w:rPr>
          <w:snapToGrid w:val="0"/>
          <w:color w:val="000000"/>
        </w:rPr>
        <w:t>Put your final key points (at most 3 – 5) on your last slide.</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77777777" w:rsidR="0078527F" w:rsidRPr="004275AD" w:rsidRDefault="0078527F" w:rsidP="0078527F">
      <w:pPr>
        <w:pStyle w:val="ListParagraph"/>
        <w:numPr>
          <w:ilvl w:val="0"/>
          <w:numId w:val="32"/>
        </w:numPr>
        <w:rPr>
          <w:snapToGrid w:val="0"/>
          <w:color w:val="000000"/>
        </w:rPr>
      </w:pPr>
      <w:r>
        <w:rPr>
          <w:snapToGrid w:val="0"/>
          <w:color w:val="000000"/>
        </w:rPr>
        <w:t>Put technical details, dates, names, 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77777777" w:rsidR="0078527F" w:rsidRDefault="0078527F" w:rsidP="0078527F">
      <w:pPr>
        <w:pStyle w:val="ListParagraph"/>
        <w:numPr>
          <w:ilvl w:val="0"/>
          <w:numId w:val="32"/>
        </w:numPr>
        <w:rPr>
          <w:snapToGrid w:val="0"/>
          <w:color w:val="000000"/>
        </w:rPr>
      </w:pPr>
      <w:r>
        <w:rPr>
          <w:snapToGrid w:val="0"/>
          <w:color w:val="000000"/>
        </w:rPr>
        <w:t>Have a copy of your presentation slides available online or on another device</w:t>
      </w:r>
      <w:r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77777777" w:rsidR="0078527F" w:rsidRDefault="0078527F" w:rsidP="0078527F">
      <w:pPr>
        <w:rPr>
          <w:snapToGrid w:val="0"/>
          <w:color w:val="000000"/>
        </w:rPr>
      </w:pPr>
      <w:r>
        <w:rPr>
          <w:b/>
          <w:snapToGrid w:val="0"/>
          <w:color w:val="000000"/>
        </w:rPr>
        <w:t>Rule #6</w:t>
      </w:r>
      <w:r>
        <w:rPr>
          <w:snapToGrid w:val="0"/>
          <w:color w:val="000000"/>
        </w:rPr>
        <w:t>: Be prepared to explain and defend any comments you make.</w:t>
      </w:r>
      <w:r>
        <w:rPr>
          <w:snapToGrid w:val="0"/>
          <w:color w:val="000000"/>
        </w:rPr>
        <w:tab/>
      </w:r>
      <w:r>
        <w:rPr>
          <w:snapToGrid w:val="0"/>
          <w:color w:val="000000"/>
        </w:rPr>
        <w:tab/>
      </w:r>
      <w:r>
        <w:rPr>
          <w:snapToGrid w:val="0"/>
          <w:color w:val="000000"/>
        </w:rPr>
        <w:tab/>
        <w:t>_______</w:t>
      </w:r>
      <w:r>
        <w:rPr>
          <w:snapToGrid w:val="0"/>
          <w:color w:val="000000"/>
        </w:rPr>
        <w:tab/>
      </w:r>
    </w:p>
    <w:p w14:paraId="2C8B4761" w14:textId="77777777" w:rsidR="0078527F" w:rsidRPr="004275AD" w:rsidRDefault="0078527F" w:rsidP="0078527F">
      <w:pPr>
        <w:pStyle w:val="ListParagraph"/>
        <w:numPr>
          <w:ilvl w:val="0"/>
          <w:numId w:val="32"/>
        </w:numPr>
        <w:rPr>
          <w:snapToGrid w:val="0"/>
          <w:color w:val="000000"/>
        </w:rPr>
      </w:pPr>
      <w:r>
        <w:rPr>
          <w:snapToGrid w:val="0"/>
          <w:color w:val="000000"/>
        </w:rPr>
        <w:t>Anticipate questions your audience might ask, 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77777777" w:rsidR="0078527F" w:rsidRDefault="0078527F" w:rsidP="0078527F">
      <w:pPr>
        <w:pStyle w:val="ListParagraph"/>
        <w:numPr>
          <w:ilvl w:val="0"/>
          <w:numId w:val="32"/>
        </w:numPr>
        <w:rPr>
          <w:snapToGrid w:val="0"/>
          <w:color w:val="000000"/>
        </w:rPr>
      </w:pPr>
      <w:r>
        <w:rPr>
          <w:snapToGrid w:val="0"/>
          <w:color w:val="000000"/>
        </w:rPr>
        <w:t>Be aware of 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sidRPr="00A520DC">
        <w:rPr>
          <w:rStyle w:val="FootnoteReference"/>
          <w:bCs/>
          <w:snapToGrid w:val="0"/>
          <w:color w:val="000000"/>
        </w:rPr>
        <w:footnoteReference w:id="8"/>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77777777" w:rsidR="0078527F" w:rsidRDefault="0078527F" w:rsidP="0078527F">
      <w:pPr>
        <w:pStyle w:val="ListParagraph"/>
        <w:numPr>
          <w:ilvl w:val="0"/>
          <w:numId w:val="32"/>
        </w:numPr>
        <w:rPr>
          <w:snapToGrid w:val="0"/>
          <w:color w:val="000000"/>
        </w:rPr>
      </w:pPr>
      <w:r>
        <w:rPr>
          <w:snapToGrid w:val="0"/>
          <w:color w:val="000000"/>
        </w:rPr>
        <w:t>For longer presentations, periodically remind us of where we are in the story</w:t>
      </w:r>
      <w:r w:rsidRPr="004275AD">
        <w:rPr>
          <w:snapToGrid w:val="0"/>
          <w:color w:val="000000"/>
        </w:rPr>
        <w:t>.</w:t>
      </w:r>
    </w:p>
    <w:p w14:paraId="4E8C8471" w14:textId="77777777" w:rsidR="0078527F" w:rsidRPr="004275AD" w:rsidRDefault="0078527F" w:rsidP="0078527F">
      <w:pPr>
        <w:pStyle w:val="ListParagraph"/>
        <w:numPr>
          <w:ilvl w:val="0"/>
          <w:numId w:val="32"/>
        </w:numPr>
        <w:rPr>
          <w:snapToGrid w:val="0"/>
          <w:color w:val="000000"/>
        </w:rPr>
      </w:pPr>
      <w:r>
        <w:rPr>
          <w:snapToGrid w:val="0"/>
          <w:color w:val="000000"/>
        </w:rPr>
        <w:t>Use an outline slide with the upcoming story element highlighted, or something similar.</w:t>
      </w:r>
    </w:p>
    <w:p w14:paraId="7FC1D0D1" w14:textId="77777777" w:rsidR="0078527F" w:rsidRDefault="0078527F" w:rsidP="0078527F">
      <w:pPr>
        <w:rPr>
          <w:b/>
          <w:snapToGrid w:val="0"/>
          <w:color w:val="000000"/>
        </w:rPr>
      </w:pPr>
    </w:p>
    <w:p w14:paraId="4974E619" w14:textId="77777777" w:rsidR="0078527F" w:rsidRDefault="0078527F" w:rsidP="0078527F">
      <w:pPr>
        <w:rPr>
          <w:snapToGrid w:val="0"/>
          <w:color w:val="000000"/>
        </w:rPr>
      </w:pPr>
      <w:r>
        <w:rPr>
          <w:b/>
          <w:snapToGrid w:val="0"/>
          <w:color w:val="000000"/>
        </w:rPr>
        <w:t>Rule #10</w:t>
      </w:r>
      <w:r w:rsidRPr="00A520DC">
        <w:rPr>
          <w:rStyle w:val="FootnoteReference"/>
          <w:bCs/>
          <w:snapToGrid w:val="0"/>
          <w:color w:val="000000"/>
        </w:rPr>
        <w:footnoteReference w:id="9"/>
      </w:r>
      <w:r>
        <w:rPr>
          <w:snapToGrid w:val="0"/>
          <w:color w:val="000000"/>
        </w:rPr>
        <w:t xml:space="preserve">: Make your final key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4AC36CF" w14:textId="0FE6982F" w:rsidR="0078527F" w:rsidRDefault="0078527F" w:rsidP="0078527F">
      <w:pPr>
        <w:pStyle w:val="ListParagraph"/>
        <w:numPr>
          <w:ilvl w:val="0"/>
          <w:numId w:val="32"/>
        </w:numPr>
        <w:rPr>
          <w:snapToGrid w:val="0"/>
          <w:color w:val="000000"/>
        </w:rPr>
      </w:pPr>
      <w:r>
        <w:rPr>
          <w:snapToGrid w:val="0"/>
          <w:color w:val="000000"/>
        </w:rPr>
        <w:t>Make your ending memorable.  Focus on the final 3 – 5 takeaways you want remembered.</w:t>
      </w:r>
    </w:p>
    <w:p w14:paraId="7DBF61FC" w14:textId="77777777" w:rsidR="0078527F" w:rsidRDefault="0078527F" w:rsidP="0078527F">
      <w:pPr>
        <w:pStyle w:val="ListParagraph"/>
        <w:numPr>
          <w:ilvl w:val="0"/>
          <w:numId w:val="32"/>
        </w:numPr>
        <w:rPr>
          <w:snapToGrid w:val="0"/>
          <w:color w:val="000000"/>
        </w:rPr>
      </w:pPr>
      <w:r>
        <w:rPr>
          <w:snapToGrid w:val="0"/>
          <w:color w:val="000000"/>
        </w:rPr>
        <w:t>Make the points clear and concise, wrapping up the story you told</w:t>
      </w:r>
      <w:r w:rsidRPr="004275AD">
        <w:rPr>
          <w:snapToGrid w:val="0"/>
          <w:color w:val="000000"/>
        </w:rPr>
        <w:t>.</w:t>
      </w:r>
    </w:p>
    <w:p w14:paraId="5B7678B5" w14:textId="01209866" w:rsidR="00B96314" w:rsidRPr="0078527F" w:rsidRDefault="0078527F" w:rsidP="0078527F">
      <w:pPr>
        <w:pStyle w:val="ListParagraph"/>
        <w:numPr>
          <w:ilvl w:val="0"/>
          <w:numId w:val="32"/>
        </w:numPr>
        <w:rPr>
          <w:snapToGrid w:val="0"/>
          <w:color w:val="000000"/>
        </w:rPr>
      </w:pPr>
      <w:r>
        <w:rPr>
          <w:snapToGrid w:val="0"/>
          <w:color w:val="000000"/>
        </w:rPr>
        <w:t>Make sure the key points clearly address what we should care about and why.</w:t>
      </w:r>
    </w:p>
    <w:sectPr w:rsidR="00B96314" w:rsidRPr="0078527F" w:rsidSect="006670D9">
      <w:headerReference w:type="default" r:id="rId24"/>
      <w:footerReference w:type="default" r:id="rId25"/>
      <w:headerReference w:type="first" r:id="rId26"/>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DC781" w14:textId="77777777" w:rsidR="008A0E2E" w:rsidRDefault="008A0E2E">
      <w:r>
        <w:separator/>
      </w:r>
    </w:p>
  </w:endnote>
  <w:endnote w:type="continuationSeparator" w:id="0">
    <w:p w14:paraId="0C340562" w14:textId="77777777" w:rsidR="008A0E2E" w:rsidRDefault="008A0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58BCF"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8E2CA3" w:rsidRDefault="008E2C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ECBBF" w14:textId="77777777" w:rsidR="008E2CA3" w:rsidRDefault="008E2CA3">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8E2CA3" w:rsidRDefault="008E2C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A248"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1408" w14:textId="77777777" w:rsidR="008E2CA3" w:rsidRDefault="008E2CA3">
    <w:pPr>
      <w:pStyle w:val="Footer"/>
      <w:framePr w:wrap="around" w:vAnchor="text" w:hAnchor="margin" w:xAlign="right" w:y="1"/>
      <w:rPr>
        <w:rStyle w:val="PageNumber"/>
        <w:rFonts w:ascii="Garamond" w:hAnsi="Garamond"/>
      </w:rPr>
    </w:pPr>
  </w:p>
  <w:p w14:paraId="13565CF6" w14:textId="77777777" w:rsidR="008E2CA3" w:rsidRDefault="008E2CA3">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34DA"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8E2CA3" w:rsidRDefault="008E2CA3">
    <w:pPr>
      <w:pStyle w:val="Footer"/>
      <w:framePr w:wrap="around" w:vAnchor="text" w:hAnchor="margin" w:xAlign="right" w:y="1"/>
      <w:rPr>
        <w:rStyle w:val="PageNumber"/>
      </w:rPr>
    </w:pPr>
  </w:p>
  <w:p w14:paraId="2493DDF8" w14:textId="77777777" w:rsidR="008E2CA3" w:rsidRDefault="008E2CA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E2255"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8E2CA3" w:rsidRDefault="008E2CA3">
    <w:pPr>
      <w:pStyle w:val="Footer"/>
      <w:framePr w:wrap="around" w:vAnchor="text" w:hAnchor="margin" w:xAlign="right" w:y="1"/>
      <w:rPr>
        <w:rStyle w:val="PageNumber"/>
      </w:rPr>
    </w:pPr>
  </w:p>
  <w:p w14:paraId="0F0F7675" w14:textId="77777777" w:rsidR="008E2CA3" w:rsidRDefault="008E2CA3">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0363B"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59D2"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8E2CA3" w:rsidRDefault="008E2CA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C056"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8E2CA3" w:rsidRDefault="008E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DF9CF" w14:textId="77777777" w:rsidR="008A0E2E" w:rsidRDefault="008A0E2E">
      <w:r>
        <w:separator/>
      </w:r>
    </w:p>
  </w:footnote>
  <w:footnote w:type="continuationSeparator" w:id="0">
    <w:p w14:paraId="13199922" w14:textId="77777777" w:rsidR="008A0E2E" w:rsidRDefault="008A0E2E">
      <w:r>
        <w:continuationSeparator/>
      </w:r>
    </w:p>
  </w:footnote>
  <w:footnote w:id="1">
    <w:p w14:paraId="06CC3F00" w14:textId="4C602912" w:rsidR="008E2CA3" w:rsidRDefault="008E2CA3"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8E2CA3" w:rsidRDefault="008E2CA3"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8E2CA3" w:rsidRDefault="008E2CA3"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650820FE" w14:textId="62D4473F" w:rsidR="008E2CA3" w:rsidRDefault="008E2CA3">
      <w:pPr>
        <w:pStyle w:val="FootnoteText"/>
      </w:pPr>
      <w:r>
        <w:rPr>
          <w:rStyle w:val="FootnoteReference"/>
        </w:rPr>
        <w:footnoteRef/>
      </w:r>
      <w:r>
        <w:t xml:space="preserve"> Our original class motto was, “Use enough words, no more.”  </w:t>
      </w:r>
      <w:r w:rsidR="003E454F">
        <w:t xml:space="preserve">A new candidate motto is “Enough words only.” </w:t>
      </w:r>
      <w:r>
        <w:t>Iteration can be applied to mottos!</w:t>
      </w:r>
      <w:r w:rsidR="003E454F">
        <w:t xml:space="preserve"> </w:t>
      </w:r>
    </w:p>
  </w:footnote>
  <w:footnote w:id="5">
    <w:p w14:paraId="5BAD1325" w14:textId="236EC54B" w:rsidR="008E2CA3" w:rsidRDefault="008E2CA3" w:rsidP="00A24A1D">
      <w:pPr>
        <w:pStyle w:val="FootnoteText"/>
      </w:pPr>
      <w:r>
        <w:rPr>
          <w:rStyle w:val="FootnoteReference"/>
        </w:rPr>
        <w:footnoteRef/>
      </w:r>
      <w:r>
        <w:t xml:space="preserve"> The Survey papers must have at least 5 high-quality references.</w:t>
      </w:r>
    </w:p>
  </w:footnote>
  <w:footnote w:id="6">
    <w:p w14:paraId="402D3367" w14:textId="26D9F27F" w:rsidR="008E2CA3" w:rsidRPr="00A24A1D" w:rsidRDefault="008E2CA3">
      <w:pPr>
        <w:pStyle w:val="FootnoteText"/>
        <w:rPr>
          <w:szCs w:val="18"/>
        </w:rPr>
      </w:pPr>
      <w:r>
        <w:rPr>
          <w:rStyle w:val="FootnoteReference"/>
        </w:rPr>
        <w:footnoteRef/>
      </w:r>
      <w:r>
        <w:t xml:space="preserve"> </w:t>
      </w:r>
      <w:r w:rsidRPr="00A24A1D">
        <w:rPr>
          <w:szCs w:val="18"/>
        </w:rPr>
        <w:t>Rules 7, 8 and 9 are required for Technical Analysis and Final SOTF paper only.</w:t>
      </w:r>
    </w:p>
  </w:footnote>
  <w:footnote w:id="7">
    <w:p w14:paraId="0542CEE2" w14:textId="4D063F47" w:rsidR="008E2CA3" w:rsidRPr="00A24A1D" w:rsidRDefault="008E2CA3" w:rsidP="00B96314">
      <w:pPr>
        <w:pStyle w:val="FootnoteText"/>
        <w:rPr>
          <w:szCs w:val="18"/>
        </w:rPr>
      </w:pPr>
      <w:r w:rsidRPr="00A24A1D">
        <w:rPr>
          <w:rStyle w:val="FootnoteReference"/>
          <w:szCs w:val="18"/>
        </w:rPr>
        <w:footnoteRef/>
      </w:r>
      <w:r w:rsidRPr="00A24A1D">
        <w:rPr>
          <w:szCs w:val="18"/>
        </w:rPr>
        <w:t xml:space="preserve"> Rule 10 is required for Final SOTF paper only.</w:t>
      </w:r>
    </w:p>
  </w:footnote>
  <w:footnote w:id="8">
    <w:p w14:paraId="453E4378" w14:textId="1552ABFA" w:rsidR="008E2CA3" w:rsidRPr="00B96314" w:rsidRDefault="008E2CA3"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9">
    <w:p w14:paraId="00AF1F8D" w14:textId="1F9C598F" w:rsidR="008E2CA3" w:rsidRPr="00B96314" w:rsidRDefault="008E2CA3" w:rsidP="0078527F">
      <w:pPr>
        <w:pStyle w:val="FootnoteText"/>
        <w:rPr>
          <w:sz w:val="16"/>
        </w:rPr>
      </w:pPr>
      <w:r w:rsidRPr="00B96314">
        <w:rPr>
          <w:rStyle w:val="FootnoteReference"/>
          <w:sz w:val="21"/>
        </w:rPr>
        <w:footnoteRef/>
      </w:r>
      <w:r w:rsidRPr="00B96314">
        <w:rPr>
          <w:sz w:val="21"/>
        </w:rPr>
        <w:t xml:space="preserve"> Rule 10 </w:t>
      </w:r>
      <w:r>
        <w:rPr>
          <w:sz w:val="21"/>
        </w:rPr>
        <w:t xml:space="preserve">is key.  </w:t>
      </w:r>
      <w:r>
        <w:rPr>
          <w:i/>
          <w:iCs/>
          <w:sz w:val="21"/>
        </w:rPr>
        <w:t xml:space="preserve">Every </w:t>
      </w:r>
      <w:r>
        <w:rPr>
          <w:sz w:val="21"/>
        </w:rPr>
        <w:t>talk should end with its key points</w:t>
      </w:r>
      <w:r w:rsidRPr="00B96314">
        <w:rPr>
          <w:sz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7AC6" w14:textId="77777777" w:rsidR="008E2CA3" w:rsidRDefault="008E2CA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86F94" w14:textId="77777777" w:rsidR="008E2CA3" w:rsidRDefault="008E2CA3">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6204" w14:textId="77777777" w:rsidR="008E2CA3" w:rsidRDefault="008E2CA3">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DCF6" w14:textId="77777777" w:rsidR="008E2CA3" w:rsidRDefault="008E2CA3">
    <w:pPr>
      <w:pStyle w:val="Header"/>
    </w:pPr>
    <w:r>
      <w:t>State-of-the-field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6DC06" w14:textId="77777777" w:rsidR="008E2CA3" w:rsidRDefault="008E2CA3">
    <w:pPr>
      <w:pStyle w:val="PartTitle"/>
      <w:framePr w:wrap="notBeside"/>
    </w:pPr>
    <w:r>
      <w:t>Chapter</w:t>
    </w:r>
  </w:p>
  <w:p w14:paraId="6853A845" w14:textId="77777777" w:rsidR="008E2CA3" w:rsidRDefault="008E2CA3">
    <w:pPr>
      <w:pStyle w:val="PartLabel"/>
      <w:framePr w:wrap="notBeside"/>
    </w:pPr>
    <w:r>
      <w:t>2</w:t>
    </w:r>
  </w:p>
  <w:p w14:paraId="6C6B53F4" w14:textId="77777777" w:rsidR="008E2CA3" w:rsidRDefault="008E2CA3">
    <w:pPr>
      <w:pStyle w:val="Header"/>
    </w:pPr>
    <w:r>
      <w:t>state-of-the-field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AD5A3" w14:textId="77777777" w:rsidR="008E2CA3" w:rsidRDefault="008E2CA3">
    <w:pPr>
      <w:pStyle w:val="PartTitle"/>
      <w:framePr w:wrap="notBeside"/>
    </w:pPr>
    <w:r>
      <w:t>Chapter</w:t>
    </w:r>
  </w:p>
  <w:p w14:paraId="26929147" w14:textId="77777777" w:rsidR="008E2CA3" w:rsidRDefault="008E2CA3">
    <w:pPr>
      <w:pStyle w:val="PartLabel"/>
      <w:framePr w:wrap="notBeside"/>
    </w:pPr>
    <w:r>
      <w:t>3</w:t>
    </w:r>
  </w:p>
  <w:p w14:paraId="5FDC1A12" w14:textId="77777777" w:rsidR="008E2CA3" w:rsidRDefault="008E2CA3">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5E7C" w14:textId="77777777" w:rsidR="008E2CA3" w:rsidRDefault="008E2CA3">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139E" w14:textId="77777777" w:rsidR="008E2CA3" w:rsidRDefault="008E2CA3">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1C92" w14:textId="77777777" w:rsidR="008E2CA3" w:rsidRDefault="008E2CA3">
    <w:pPr>
      <w:pStyle w:val="PartTitle"/>
      <w:framePr w:wrap="notBeside"/>
    </w:pPr>
    <w:r>
      <w:t>Chapter</w:t>
    </w:r>
  </w:p>
  <w:p w14:paraId="3366F2DE" w14:textId="77777777" w:rsidR="008E2CA3" w:rsidRDefault="008E2CA3">
    <w:pPr>
      <w:pStyle w:val="PartLabel"/>
      <w:framePr w:wrap="notBeside"/>
    </w:pPr>
    <w:r>
      <w:t>4</w:t>
    </w:r>
  </w:p>
  <w:p w14:paraId="0F8002B9" w14:textId="77777777" w:rsidR="008E2CA3" w:rsidRDefault="008E2CA3">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4A670" w14:textId="77777777" w:rsidR="008E2CA3" w:rsidRDefault="008E2CA3">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835C8"/>
    <w:multiLevelType w:val="hybridMultilevel"/>
    <w:tmpl w:val="0BE4734A"/>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351685"/>
    <w:multiLevelType w:val="hybridMultilevel"/>
    <w:tmpl w:val="2B66451C"/>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9105672"/>
    <w:multiLevelType w:val="hybridMultilevel"/>
    <w:tmpl w:val="2D522220"/>
    <w:lvl w:ilvl="0" w:tplc="FEEC2CB8">
      <w:start w:val="1"/>
      <w:numFmt w:val="decimal"/>
      <w:lvlText w:val="%1."/>
      <w:lvlJc w:val="left"/>
      <w:pPr>
        <w:ind w:left="720" w:hanging="360"/>
      </w:pPr>
      <w:rPr>
        <w:b w:val="0"/>
      </w:rPr>
    </w:lvl>
    <w:lvl w:ilvl="1" w:tplc="6D8C320C">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5"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6"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B9A15AE"/>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70911420">
    <w:abstractNumId w:val="25"/>
  </w:num>
  <w:num w:numId="2" w16cid:durableId="366224929">
    <w:abstractNumId w:val="24"/>
  </w:num>
  <w:num w:numId="3" w16cid:durableId="724521576">
    <w:abstractNumId w:val="6"/>
  </w:num>
  <w:num w:numId="4" w16cid:durableId="1808743062">
    <w:abstractNumId w:val="4"/>
  </w:num>
  <w:num w:numId="5" w16cid:durableId="354817694">
    <w:abstractNumId w:val="14"/>
  </w:num>
  <w:num w:numId="6" w16cid:durableId="55786102">
    <w:abstractNumId w:val="22"/>
  </w:num>
  <w:num w:numId="7" w16cid:durableId="645204615">
    <w:abstractNumId w:val="17"/>
  </w:num>
  <w:num w:numId="8" w16cid:durableId="556205041">
    <w:abstractNumId w:val="35"/>
  </w:num>
  <w:num w:numId="9" w16cid:durableId="640765178">
    <w:abstractNumId w:val="0"/>
  </w:num>
  <w:num w:numId="10" w16cid:durableId="1070227053">
    <w:abstractNumId w:val="20"/>
  </w:num>
  <w:num w:numId="11" w16cid:durableId="1242981921">
    <w:abstractNumId w:val="27"/>
  </w:num>
  <w:num w:numId="12" w16cid:durableId="1676952679">
    <w:abstractNumId w:val="15"/>
  </w:num>
  <w:num w:numId="13" w16cid:durableId="858080542">
    <w:abstractNumId w:val="12"/>
  </w:num>
  <w:num w:numId="14" w16cid:durableId="1013191692">
    <w:abstractNumId w:val="23"/>
  </w:num>
  <w:num w:numId="15" w16cid:durableId="471411465">
    <w:abstractNumId w:val="10"/>
  </w:num>
  <w:num w:numId="16" w16cid:durableId="1511873583">
    <w:abstractNumId w:val="18"/>
  </w:num>
  <w:num w:numId="17" w16cid:durableId="892427053">
    <w:abstractNumId w:val="9"/>
  </w:num>
  <w:num w:numId="18" w16cid:durableId="1865249375">
    <w:abstractNumId w:val="21"/>
  </w:num>
  <w:num w:numId="19" w16cid:durableId="53508729">
    <w:abstractNumId w:val="32"/>
  </w:num>
  <w:num w:numId="20" w16cid:durableId="2012679335">
    <w:abstractNumId w:val="33"/>
  </w:num>
  <w:num w:numId="21" w16cid:durableId="1633898118">
    <w:abstractNumId w:val="16"/>
  </w:num>
  <w:num w:numId="22" w16cid:durableId="437989873">
    <w:abstractNumId w:val="1"/>
  </w:num>
  <w:num w:numId="23" w16cid:durableId="1024818198">
    <w:abstractNumId w:val="31"/>
  </w:num>
  <w:num w:numId="24" w16cid:durableId="67264910">
    <w:abstractNumId w:val="8"/>
  </w:num>
  <w:num w:numId="25" w16cid:durableId="1123498696">
    <w:abstractNumId w:val="5"/>
  </w:num>
  <w:num w:numId="26" w16cid:durableId="369498647">
    <w:abstractNumId w:val="11"/>
  </w:num>
  <w:num w:numId="27" w16cid:durableId="1786734356">
    <w:abstractNumId w:val="29"/>
  </w:num>
  <w:num w:numId="28" w16cid:durableId="1352605567">
    <w:abstractNumId w:val="7"/>
  </w:num>
  <w:num w:numId="29" w16cid:durableId="613482940">
    <w:abstractNumId w:val="30"/>
  </w:num>
  <w:num w:numId="30" w16cid:durableId="1019508761">
    <w:abstractNumId w:val="19"/>
  </w:num>
  <w:num w:numId="31" w16cid:durableId="679966589">
    <w:abstractNumId w:val="26"/>
  </w:num>
  <w:num w:numId="32" w16cid:durableId="339281852">
    <w:abstractNumId w:val="28"/>
  </w:num>
  <w:num w:numId="33" w16cid:durableId="1794248457">
    <w:abstractNumId w:val="2"/>
  </w:num>
  <w:num w:numId="34" w16cid:durableId="2132094507">
    <w:abstractNumId w:val="3"/>
  </w:num>
  <w:num w:numId="35" w16cid:durableId="1813715149">
    <w:abstractNumId w:val="13"/>
  </w:num>
  <w:num w:numId="36" w16cid:durableId="12604842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36D99"/>
    <w:rsid w:val="000677C4"/>
    <w:rsid w:val="00074EED"/>
    <w:rsid w:val="000B561D"/>
    <w:rsid w:val="000C29CF"/>
    <w:rsid w:val="000D1BFC"/>
    <w:rsid w:val="000D41BC"/>
    <w:rsid w:val="000E0FA5"/>
    <w:rsid w:val="000E3168"/>
    <w:rsid w:val="000E3C44"/>
    <w:rsid w:val="000E75A2"/>
    <w:rsid w:val="000F04D6"/>
    <w:rsid w:val="00107E47"/>
    <w:rsid w:val="00112944"/>
    <w:rsid w:val="00114EBA"/>
    <w:rsid w:val="00142346"/>
    <w:rsid w:val="00163AE2"/>
    <w:rsid w:val="00164594"/>
    <w:rsid w:val="001762C0"/>
    <w:rsid w:val="00191916"/>
    <w:rsid w:val="001A15DA"/>
    <w:rsid w:val="001E4706"/>
    <w:rsid w:val="00200069"/>
    <w:rsid w:val="00207B39"/>
    <w:rsid w:val="002144BF"/>
    <w:rsid w:val="002313AD"/>
    <w:rsid w:val="00254640"/>
    <w:rsid w:val="00267B58"/>
    <w:rsid w:val="00272D2B"/>
    <w:rsid w:val="002A7BAB"/>
    <w:rsid w:val="002B67F7"/>
    <w:rsid w:val="002C429D"/>
    <w:rsid w:val="002D3EA5"/>
    <w:rsid w:val="00302982"/>
    <w:rsid w:val="0031555C"/>
    <w:rsid w:val="00321A4D"/>
    <w:rsid w:val="00327AF1"/>
    <w:rsid w:val="00333373"/>
    <w:rsid w:val="00354A5B"/>
    <w:rsid w:val="00360B1B"/>
    <w:rsid w:val="003810E0"/>
    <w:rsid w:val="003C30A0"/>
    <w:rsid w:val="003D371E"/>
    <w:rsid w:val="003D5B67"/>
    <w:rsid w:val="003E454F"/>
    <w:rsid w:val="003F7B64"/>
    <w:rsid w:val="004240DC"/>
    <w:rsid w:val="00445089"/>
    <w:rsid w:val="00446227"/>
    <w:rsid w:val="0045232A"/>
    <w:rsid w:val="00456291"/>
    <w:rsid w:val="0046021B"/>
    <w:rsid w:val="0046781A"/>
    <w:rsid w:val="0049191A"/>
    <w:rsid w:val="004A121C"/>
    <w:rsid w:val="004A7866"/>
    <w:rsid w:val="004B0B38"/>
    <w:rsid w:val="004E1CE6"/>
    <w:rsid w:val="00506560"/>
    <w:rsid w:val="005169D4"/>
    <w:rsid w:val="00524841"/>
    <w:rsid w:val="00535E3C"/>
    <w:rsid w:val="005412D0"/>
    <w:rsid w:val="00547E27"/>
    <w:rsid w:val="00566153"/>
    <w:rsid w:val="005A0C2C"/>
    <w:rsid w:val="005A1ECD"/>
    <w:rsid w:val="005A2E6E"/>
    <w:rsid w:val="005A616B"/>
    <w:rsid w:val="005B0CD3"/>
    <w:rsid w:val="005B40C4"/>
    <w:rsid w:val="005C4333"/>
    <w:rsid w:val="005D7520"/>
    <w:rsid w:val="005E6957"/>
    <w:rsid w:val="005F175B"/>
    <w:rsid w:val="00626ACD"/>
    <w:rsid w:val="006322D5"/>
    <w:rsid w:val="00635C1C"/>
    <w:rsid w:val="006412D9"/>
    <w:rsid w:val="00643EC1"/>
    <w:rsid w:val="006521C3"/>
    <w:rsid w:val="006670D9"/>
    <w:rsid w:val="00694756"/>
    <w:rsid w:val="006B16D1"/>
    <w:rsid w:val="006B7A27"/>
    <w:rsid w:val="006C6685"/>
    <w:rsid w:val="006D2D01"/>
    <w:rsid w:val="006F02A1"/>
    <w:rsid w:val="006F662C"/>
    <w:rsid w:val="00701034"/>
    <w:rsid w:val="0072298E"/>
    <w:rsid w:val="00724E92"/>
    <w:rsid w:val="007535FD"/>
    <w:rsid w:val="00755128"/>
    <w:rsid w:val="00762F28"/>
    <w:rsid w:val="007660C1"/>
    <w:rsid w:val="00782F07"/>
    <w:rsid w:val="0078527F"/>
    <w:rsid w:val="007A1BCE"/>
    <w:rsid w:val="007A52B4"/>
    <w:rsid w:val="007B37CE"/>
    <w:rsid w:val="007B7C02"/>
    <w:rsid w:val="007E22F1"/>
    <w:rsid w:val="007E6CE0"/>
    <w:rsid w:val="007E6EDA"/>
    <w:rsid w:val="00803FCA"/>
    <w:rsid w:val="00811536"/>
    <w:rsid w:val="00815BC0"/>
    <w:rsid w:val="00831800"/>
    <w:rsid w:val="0084406E"/>
    <w:rsid w:val="00860441"/>
    <w:rsid w:val="00861530"/>
    <w:rsid w:val="00862B05"/>
    <w:rsid w:val="0087036F"/>
    <w:rsid w:val="00871ABA"/>
    <w:rsid w:val="008A0E2E"/>
    <w:rsid w:val="008B4757"/>
    <w:rsid w:val="008C1363"/>
    <w:rsid w:val="008D0F57"/>
    <w:rsid w:val="008E036A"/>
    <w:rsid w:val="008E2CA3"/>
    <w:rsid w:val="00917740"/>
    <w:rsid w:val="00934880"/>
    <w:rsid w:val="00944169"/>
    <w:rsid w:val="00963A95"/>
    <w:rsid w:val="0096796E"/>
    <w:rsid w:val="0099317C"/>
    <w:rsid w:val="009C06DF"/>
    <w:rsid w:val="009D7D11"/>
    <w:rsid w:val="009E4E6A"/>
    <w:rsid w:val="009F589D"/>
    <w:rsid w:val="00A11849"/>
    <w:rsid w:val="00A205D8"/>
    <w:rsid w:val="00A24A1D"/>
    <w:rsid w:val="00A30773"/>
    <w:rsid w:val="00A309BE"/>
    <w:rsid w:val="00A41CD7"/>
    <w:rsid w:val="00A520DC"/>
    <w:rsid w:val="00A524FE"/>
    <w:rsid w:val="00A52A43"/>
    <w:rsid w:val="00A56B08"/>
    <w:rsid w:val="00A73A0C"/>
    <w:rsid w:val="00A73ADA"/>
    <w:rsid w:val="00A861E8"/>
    <w:rsid w:val="00A96B66"/>
    <w:rsid w:val="00AE68ED"/>
    <w:rsid w:val="00AE7524"/>
    <w:rsid w:val="00AF10B7"/>
    <w:rsid w:val="00B0172D"/>
    <w:rsid w:val="00B1217F"/>
    <w:rsid w:val="00B25DE8"/>
    <w:rsid w:val="00B3104C"/>
    <w:rsid w:val="00B506AC"/>
    <w:rsid w:val="00B61F41"/>
    <w:rsid w:val="00B66035"/>
    <w:rsid w:val="00B66057"/>
    <w:rsid w:val="00B83F6F"/>
    <w:rsid w:val="00B96314"/>
    <w:rsid w:val="00BB05B5"/>
    <w:rsid w:val="00BB0A52"/>
    <w:rsid w:val="00C1101A"/>
    <w:rsid w:val="00C17744"/>
    <w:rsid w:val="00C23F20"/>
    <w:rsid w:val="00C27F4E"/>
    <w:rsid w:val="00C35A8D"/>
    <w:rsid w:val="00C35C23"/>
    <w:rsid w:val="00C40D71"/>
    <w:rsid w:val="00C42B70"/>
    <w:rsid w:val="00C43FB6"/>
    <w:rsid w:val="00C6066E"/>
    <w:rsid w:val="00C76E51"/>
    <w:rsid w:val="00C807B7"/>
    <w:rsid w:val="00C86FCE"/>
    <w:rsid w:val="00C92BD0"/>
    <w:rsid w:val="00CA2CF0"/>
    <w:rsid w:val="00CA6070"/>
    <w:rsid w:val="00CB5CD8"/>
    <w:rsid w:val="00CD11EB"/>
    <w:rsid w:val="00CD5CAB"/>
    <w:rsid w:val="00CE2C2E"/>
    <w:rsid w:val="00D07189"/>
    <w:rsid w:val="00D10A7C"/>
    <w:rsid w:val="00D54EB5"/>
    <w:rsid w:val="00D705B3"/>
    <w:rsid w:val="00D73BC8"/>
    <w:rsid w:val="00DB3A48"/>
    <w:rsid w:val="00DB7774"/>
    <w:rsid w:val="00DF2BA7"/>
    <w:rsid w:val="00E0068E"/>
    <w:rsid w:val="00E0117A"/>
    <w:rsid w:val="00E025D0"/>
    <w:rsid w:val="00E04BB8"/>
    <w:rsid w:val="00E10F21"/>
    <w:rsid w:val="00E15D18"/>
    <w:rsid w:val="00E21A09"/>
    <w:rsid w:val="00E27037"/>
    <w:rsid w:val="00E62380"/>
    <w:rsid w:val="00E70C76"/>
    <w:rsid w:val="00E717E2"/>
    <w:rsid w:val="00E730F1"/>
    <w:rsid w:val="00E95C51"/>
    <w:rsid w:val="00EC23F6"/>
    <w:rsid w:val="00EC7EC9"/>
    <w:rsid w:val="00ED3F13"/>
    <w:rsid w:val="00EE07A5"/>
    <w:rsid w:val="00EE6C43"/>
    <w:rsid w:val="00F259F8"/>
    <w:rsid w:val="00F32415"/>
    <w:rsid w:val="00F33B34"/>
    <w:rsid w:val="00F43300"/>
    <w:rsid w:val="00F4696E"/>
    <w:rsid w:val="00F51467"/>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link w:val="Heading1Char"/>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uiPriority w:val="99"/>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 w:type="character" w:customStyle="1" w:styleId="Heading1Char">
    <w:name w:val="Heading 1 Char"/>
    <w:basedOn w:val="DefaultParagraphFont"/>
    <w:link w:val="Heading1"/>
    <w:rsid w:val="007E6EDA"/>
    <w:rPr>
      <w:rFonts w:ascii="Arial Black" w:hAnsi="Arial Black"/>
      <w:color w:val="808080"/>
      <w:spacing w:val="-25"/>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39613">
      <w:bodyDiv w:val="1"/>
      <w:marLeft w:val="0"/>
      <w:marRight w:val="0"/>
      <w:marTop w:val="0"/>
      <w:marBottom w:val="0"/>
      <w:divBdr>
        <w:top w:val="none" w:sz="0" w:space="0" w:color="auto"/>
        <w:left w:val="none" w:sz="0" w:space="0" w:color="auto"/>
        <w:bottom w:val="none" w:sz="0" w:space="0" w:color="auto"/>
        <w:right w:val="none" w:sz="0" w:space="0" w:color="auto"/>
      </w:divBdr>
    </w:div>
    <w:div w:id="1011688061">
      <w:bodyDiv w:val="1"/>
      <w:marLeft w:val="0"/>
      <w:marRight w:val="0"/>
      <w:marTop w:val="0"/>
      <w:marBottom w:val="0"/>
      <w:divBdr>
        <w:top w:val="none" w:sz="0" w:space="0" w:color="auto"/>
        <w:left w:val="none" w:sz="0" w:space="0" w:color="auto"/>
        <w:bottom w:val="none" w:sz="0" w:space="0" w:color="auto"/>
        <w:right w:val="none" w:sz="0" w:space="0" w:color="auto"/>
      </w:divBdr>
      <w:divsChild>
        <w:div w:id="541752934">
          <w:marLeft w:val="0"/>
          <w:marRight w:val="0"/>
          <w:marTop w:val="0"/>
          <w:marBottom w:val="0"/>
          <w:divBdr>
            <w:top w:val="none" w:sz="0" w:space="0" w:color="auto"/>
            <w:left w:val="none" w:sz="0" w:space="0" w:color="auto"/>
            <w:bottom w:val="none" w:sz="0" w:space="0" w:color="auto"/>
            <w:right w:val="none" w:sz="0" w:space="0" w:color="auto"/>
          </w:divBdr>
          <w:divsChild>
            <w:div w:id="1527215270">
              <w:marLeft w:val="0"/>
              <w:marRight w:val="0"/>
              <w:marTop w:val="0"/>
              <w:marBottom w:val="0"/>
              <w:divBdr>
                <w:top w:val="none" w:sz="0" w:space="0" w:color="auto"/>
                <w:left w:val="none" w:sz="0" w:space="0" w:color="auto"/>
                <w:bottom w:val="none" w:sz="0" w:space="0" w:color="auto"/>
                <w:right w:val="none" w:sz="0" w:space="0" w:color="auto"/>
              </w:divBdr>
              <w:divsChild>
                <w:div w:id="514418507">
                  <w:marLeft w:val="0"/>
                  <w:marRight w:val="0"/>
                  <w:marTop w:val="0"/>
                  <w:marBottom w:val="0"/>
                  <w:divBdr>
                    <w:top w:val="none" w:sz="0" w:space="0" w:color="auto"/>
                    <w:left w:val="none" w:sz="0" w:space="0" w:color="auto"/>
                    <w:bottom w:val="none" w:sz="0" w:space="0" w:color="auto"/>
                    <w:right w:val="none" w:sz="0" w:space="0" w:color="auto"/>
                  </w:divBdr>
                  <w:divsChild>
                    <w:div w:id="1595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405</TotalTime>
  <Pages>30</Pages>
  <Words>7122</Words>
  <Characters>40599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47626</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Heroux, Mike</cp:lastModifiedBy>
  <cp:revision>20</cp:revision>
  <cp:lastPrinted>2020-08-30T23:27:00Z</cp:lastPrinted>
  <dcterms:created xsi:type="dcterms:W3CDTF">2021-10-19T12:58:00Z</dcterms:created>
  <dcterms:modified xsi:type="dcterms:W3CDTF">2023-08-15T20:38:00Z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